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F1A20" w14:textId="77777777" w:rsidR="003925F6" w:rsidRPr="003925F6" w:rsidRDefault="004E3308" w:rsidP="004E3308">
      <w:pPr>
        <w:pStyle w:val="Heading4"/>
        <w:spacing w:before="240"/>
        <w:ind w:right="-414"/>
        <w:rPr>
          <w:rFonts w:ascii="Arial" w:hAnsi="Arial"/>
          <w:sz w:val="20"/>
        </w:rPr>
      </w:pPr>
      <w:r w:rsidRPr="003925F6">
        <w:rPr>
          <w:rFonts w:ascii="Arial" w:hAnsi="Arial" w:cs="Arial"/>
          <w:sz w:val="20"/>
          <w:szCs w:val="20"/>
        </w:rPr>
        <w:t xml:space="preserve">Student: </w:t>
      </w:r>
      <w:r w:rsidR="001F0CA1" w:rsidRPr="003925F6">
        <w:rPr>
          <w:rFonts w:ascii="Arial" w:hAnsi="Arial" w:cs="Arial"/>
          <w:sz w:val="20"/>
          <w:szCs w:val="20"/>
        </w:rPr>
        <w:t>___________</w:t>
      </w:r>
      <w:r w:rsidR="003925F6" w:rsidRPr="003925F6">
        <w:rPr>
          <w:rFonts w:ascii="Arial" w:hAnsi="Arial" w:cs="Arial"/>
          <w:sz w:val="20"/>
          <w:szCs w:val="20"/>
        </w:rPr>
        <w:t>________________________</w:t>
      </w:r>
      <w:r w:rsidR="001F0CA1" w:rsidRPr="003925F6">
        <w:rPr>
          <w:rFonts w:ascii="Arial" w:hAnsi="Arial" w:cs="Arial"/>
          <w:sz w:val="20"/>
          <w:szCs w:val="20"/>
        </w:rPr>
        <w:t>____</w:t>
      </w:r>
      <w:r w:rsidR="001F0CA1" w:rsidRPr="003925F6">
        <w:rPr>
          <w:rFonts w:ascii="Arial" w:hAnsi="Arial"/>
          <w:sz w:val="20"/>
        </w:rPr>
        <w:t xml:space="preserve">   </w:t>
      </w:r>
      <w:r w:rsidR="003925F6" w:rsidRPr="003925F6">
        <w:rPr>
          <w:rFonts w:ascii="Arial" w:hAnsi="Arial"/>
          <w:sz w:val="20"/>
        </w:rPr>
        <w:t>Campus ID: ________________________________</w:t>
      </w:r>
    </w:p>
    <w:p w14:paraId="0A3D72D9" w14:textId="348F502A" w:rsidR="004E3308" w:rsidRPr="003925F6" w:rsidRDefault="000B6830" w:rsidP="004E3308">
      <w:pPr>
        <w:pStyle w:val="Heading4"/>
        <w:spacing w:before="240"/>
        <w:ind w:right="-414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/>
          <w:sz w:val="20"/>
        </w:rPr>
        <w:br/>
      </w:r>
      <w:r w:rsidR="004E3308" w:rsidRPr="003925F6">
        <w:rPr>
          <w:rFonts w:ascii="Arial" w:hAnsi="Arial"/>
          <w:sz w:val="20"/>
        </w:rPr>
        <w:t xml:space="preserve">Date: </w:t>
      </w:r>
      <w:r w:rsidR="00C74B83" w:rsidRPr="003925F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="004E3308" w:rsidRPr="003925F6">
        <w:rPr>
          <w:rFonts w:ascii="Arial" w:hAnsi="Arial"/>
          <w:sz w:val="20"/>
        </w:rPr>
        <w:instrText xml:space="preserve"> FORMTEXT </w:instrText>
      </w:r>
      <w:r w:rsidR="00C74B83" w:rsidRPr="003925F6">
        <w:rPr>
          <w:rFonts w:ascii="Arial" w:hAnsi="Arial"/>
          <w:sz w:val="20"/>
        </w:rPr>
      </w:r>
      <w:r w:rsidR="00C74B83" w:rsidRPr="003925F6">
        <w:rPr>
          <w:rFonts w:ascii="Arial" w:hAnsi="Arial"/>
          <w:sz w:val="20"/>
        </w:rPr>
        <w:fldChar w:fldCharType="separate"/>
      </w:r>
      <w:r w:rsidR="004E3308" w:rsidRPr="003925F6">
        <w:rPr>
          <w:rFonts w:ascii="Arial" w:hAnsi="Arial"/>
          <w:sz w:val="20"/>
        </w:rPr>
        <w:t xml:space="preserve"> ______</w:t>
      </w:r>
      <w:r w:rsidR="00C74B83" w:rsidRPr="003925F6">
        <w:rPr>
          <w:rFonts w:ascii="Arial" w:hAnsi="Arial"/>
          <w:sz w:val="20"/>
        </w:rPr>
        <w:fldChar w:fldCharType="end"/>
      </w:r>
      <w:r w:rsidR="004E3308" w:rsidRPr="003925F6">
        <w:rPr>
          <w:rFonts w:ascii="Arial" w:hAnsi="Arial"/>
          <w:sz w:val="20"/>
        </w:rPr>
        <w:t xml:space="preserve"> Previous Institution: </w:t>
      </w:r>
      <w:r w:rsidR="00C74B83" w:rsidRPr="003925F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="004E3308" w:rsidRPr="003925F6">
        <w:rPr>
          <w:rFonts w:ascii="Arial" w:hAnsi="Arial"/>
          <w:sz w:val="20"/>
        </w:rPr>
        <w:instrText xml:space="preserve"> FORMTEXT </w:instrText>
      </w:r>
      <w:r w:rsidR="00C74B83" w:rsidRPr="003925F6">
        <w:rPr>
          <w:rFonts w:ascii="Arial" w:hAnsi="Arial"/>
          <w:sz w:val="20"/>
        </w:rPr>
      </w:r>
      <w:r w:rsidR="00C74B83" w:rsidRPr="003925F6">
        <w:rPr>
          <w:rFonts w:ascii="Arial" w:hAnsi="Arial"/>
          <w:sz w:val="20"/>
        </w:rPr>
        <w:fldChar w:fldCharType="separate"/>
      </w:r>
      <w:r w:rsidR="004E3308" w:rsidRPr="003925F6">
        <w:rPr>
          <w:rFonts w:ascii="Arial" w:hAnsi="Arial"/>
          <w:sz w:val="20"/>
        </w:rPr>
        <w:t xml:space="preserve"> ______</w:t>
      </w:r>
      <w:r w:rsidR="00C74B83" w:rsidRPr="003925F6">
        <w:rPr>
          <w:rFonts w:ascii="Arial" w:hAnsi="Arial"/>
          <w:sz w:val="20"/>
        </w:rPr>
        <w:fldChar w:fldCharType="end"/>
      </w:r>
      <w:r w:rsidR="003925F6" w:rsidRPr="003925F6">
        <w:rPr>
          <w:rFonts w:ascii="Arial" w:hAnsi="Arial"/>
          <w:sz w:val="20"/>
        </w:rPr>
        <w:t>_________________________</w:t>
      </w:r>
      <w:r w:rsidR="001F0CA1" w:rsidRPr="003925F6">
        <w:rPr>
          <w:rFonts w:ascii="Arial" w:hAnsi="Arial"/>
          <w:sz w:val="20"/>
        </w:rPr>
        <w:t xml:space="preserve">   # of credits transferred:  ______</w:t>
      </w:r>
      <w:r w:rsidR="004E3308" w:rsidRPr="003925F6">
        <w:rPr>
          <w:rFonts w:ascii="Arial" w:hAnsi="Arial" w:cs="Arial"/>
          <w:sz w:val="20"/>
          <w:szCs w:val="20"/>
        </w:rPr>
        <w:tab/>
      </w:r>
    </w:p>
    <w:p w14:paraId="726B945E" w14:textId="77777777" w:rsidR="004E3308" w:rsidRDefault="004E3308" w:rsidP="004E3308">
      <w:pPr>
        <w:pStyle w:val="BodyText2"/>
        <w:spacing w:before="240"/>
        <w:rPr>
          <w:rFonts w:ascii="Arial" w:hAnsi="Arial" w:cs="Arial"/>
          <w:i w:val="0"/>
          <w:sz w:val="24"/>
        </w:rPr>
      </w:pPr>
      <w:r w:rsidRPr="00953012">
        <w:rPr>
          <w:rFonts w:ascii="Arial" w:hAnsi="Arial" w:cs="Arial"/>
          <w:b/>
          <w:i w:val="0"/>
          <w:color w:val="000080"/>
          <w:sz w:val="28"/>
          <w:szCs w:val="28"/>
        </w:rPr>
        <w:t>Graduation Requirements</w:t>
      </w:r>
      <w:r>
        <w:rPr>
          <w:rFonts w:ascii="Arial" w:hAnsi="Arial" w:cs="Arial"/>
          <w:b/>
          <w:i w:val="0"/>
          <w:color w:val="000080"/>
          <w:sz w:val="28"/>
          <w:szCs w:val="28"/>
        </w:rPr>
        <w:t>:</w:t>
      </w:r>
      <w:bookmarkStart w:id="0" w:name="_GoBack"/>
      <w:bookmarkEnd w:id="0"/>
    </w:p>
    <w:tbl>
      <w:tblPr>
        <w:tblW w:w="1060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2988"/>
        <w:gridCol w:w="2039"/>
        <w:gridCol w:w="5580"/>
      </w:tblGrid>
      <w:tr w:rsidR="004E3308" w:rsidRPr="0098740C" w14:paraId="61051F8F" w14:textId="77777777">
        <w:trPr>
          <w:trHeight w:val="288"/>
        </w:trPr>
        <w:tc>
          <w:tcPr>
            <w:tcW w:w="2988" w:type="dxa"/>
            <w:vAlign w:val="center"/>
          </w:tcPr>
          <w:p w14:paraId="2427DA6D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120 ACADEMIC CREDITS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2039" w:type="dxa"/>
            <w:vAlign w:val="center"/>
          </w:tcPr>
          <w:p w14:paraId="27F3603D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3EBFD96E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120 credits</w:t>
            </w:r>
          </w:p>
        </w:tc>
      </w:tr>
      <w:tr w:rsidR="004E3308" w:rsidRPr="0098740C" w14:paraId="7FA689B5" w14:textId="77777777">
        <w:trPr>
          <w:trHeight w:val="288"/>
        </w:trPr>
        <w:tc>
          <w:tcPr>
            <w:tcW w:w="2988" w:type="dxa"/>
            <w:vAlign w:val="center"/>
          </w:tcPr>
          <w:p w14:paraId="1C989F8C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331990">
              <w:rPr>
                <w:rFonts w:ascii="Arial" w:hAnsi="Arial" w:cs="Arial"/>
                <w:i w:val="0"/>
                <w:szCs w:val="20"/>
              </w:rPr>
              <w:t>2.5</w:t>
            </w:r>
            <w:r w:rsidR="004E3308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GPA: </w:t>
            </w:r>
          </w:p>
        </w:tc>
        <w:tc>
          <w:tcPr>
            <w:tcW w:w="2039" w:type="dxa"/>
            <w:vAlign w:val="center"/>
          </w:tcPr>
          <w:p w14:paraId="262D753C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iCs w:val="0"/>
                <w:szCs w:val="20"/>
                <w:u w:val="single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="004E3308">
              <w:rPr>
                <w:rFonts w:ascii="Arial" w:hAnsi="Arial" w:cs="Arial"/>
                <w:i w:val="0"/>
                <w:iCs w:val="0"/>
                <w:szCs w:val="20"/>
                <w:u w:val="single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38F73B31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>
              <w:rPr>
                <w:rFonts w:ascii="Arial" w:hAnsi="Arial" w:cs="Arial"/>
                <w:i w:val="0"/>
                <w:szCs w:val="16"/>
              </w:rPr>
              <w:t xml:space="preserve">must maintain </w:t>
            </w:r>
            <w:r w:rsidR="00331990">
              <w:rPr>
                <w:rFonts w:ascii="Arial" w:hAnsi="Arial" w:cs="Arial"/>
                <w:i w:val="0"/>
                <w:szCs w:val="16"/>
              </w:rPr>
              <w:t>2.5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or higher GPA</w:t>
            </w:r>
          </w:p>
        </w:tc>
      </w:tr>
      <w:tr w:rsidR="004E3308" w:rsidRPr="0098740C" w14:paraId="3C3E01AD" w14:textId="77777777">
        <w:trPr>
          <w:trHeight w:val="288"/>
        </w:trPr>
        <w:tc>
          <w:tcPr>
            <w:tcW w:w="2988" w:type="dxa"/>
            <w:vAlign w:val="center"/>
          </w:tcPr>
          <w:p w14:paraId="32FDECD3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45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UPPER:</w:t>
            </w:r>
            <w:r w:rsidR="004E3308">
              <w:rPr>
                <w:rFonts w:ascii="Arial" w:hAnsi="Arial" w:cs="Arial"/>
                <w:i w:val="0"/>
                <w:szCs w:val="20"/>
              </w:rPr>
              <w:t xml:space="preserve"> LEVEL:</w:t>
            </w:r>
          </w:p>
        </w:tc>
        <w:tc>
          <w:tcPr>
            <w:tcW w:w="2039" w:type="dxa"/>
            <w:vAlign w:val="center"/>
          </w:tcPr>
          <w:p w14:paraId="52732F19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27E2A0C2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45 Upper Level credits</w:t>
            </w:r>
          </w:p>
        </w:tc>
      </w:tr>
      <w:tr w:rsidR="004E3308" w:rsidRPr="0039718D" w14:paraId="3F1943F2" w14:textId="77777777">
        <w:trPr>
          <w:trHeight w:val="288"/>
        </w:trPr>
        <w:tc>
          <w:tcPr>
            <w:tcW w:w="2988" w:type="dxa"/>
            <w:vAlign w:val="center"/>
          </w:tcPr>
          <w:p w14:paraId="7B2DBB46" w14:textId="77777777" w:rsidR="004E3308" w:rsidRPr="0039718D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39718D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39718D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39718D">
              <w:rPr>
                <w:rFonts w:ascii="Arial" w:hAnsi="Arial" w:cs="Arial"/>
                <w:i w:val="0"/>
                <w:szCs w:val="20"/>
              </w:rPr>
            </w:r>
            <w:r w:rsidRPr="0039718D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39718D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2 PE COURSES:</w:t>
            </w:r>
          </w:p>
        </w:tc>
        <w:tc>
          <w:tcPr>
            <w:tcW w:w="2039" w:type="dxa"/>
            <w:vAlign w:val="center"/>
          </w:tcPr>
          <w:p w14:paraId="2476763A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8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="004E3308" w:rsidRPr="00871BE3">
              <w:rPr>
                <w:rFonts w:ascii="Arial" w:hAnsi="Arial" w:cs="Arial"/>
                <w:i w:val="0"/>
                <w:iCs w:val="0"/>
              </w:rPr>
              <w:t xml:space="preserve">,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6FA2440B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>: 2 PE courses (credits do not transfer in)</w:t>
            </w:r>
          </w:p>
        </w:tc>
      </w:tr>
      <w:tr w:rsidR="004E3308" w:rsidRPr="0098740C" w14:paraId="55303B39" w14:textId="77777777">
        <w:trPr>
          <w:trHeight w:val="288"/>
        </w:trPr>
        <w:tc>
          <w:tcPr>
            <w:tcW w:w="2988" w:type="dxa"/>
            <w:vAlign w:val="center"/>
          </w:tcPr>
          <w:p w14:paraId="47506EC2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TOTAL TRANSFER</w:t>
            </w:r>
            <w:r w:rsidR="004E3308"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2039" w:type="dxa"/>
            <w:vAlign w:val="center"/>
          </w:tcPr>
          <w:p w14:paraId="73B5EC21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25309E28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i w:val="0"/>
                <w:szCs w:val="16"/>
              </w:rPr>
              <w:t>No more than 60 from 2-year; 90 from 4-year or combined</w:t>
            </w:r>
          </w:p>
        </w:tc>
      </w:tr>
      <w:tr w:rsidR="004E3308" w:rsidRPr="003F25D4" w14:paraId="4CB574B4" w14:textId="77777777">
        <w:trPr>
          <w:trHeight w:val="288"/>
        </w:trPr>
        <w:tc>
          <w:tcPr>
            <w:tcW w:w="2988" w:type="dxa"/>
            <w:vAlign w:val="center"/>
          </w:tcPr>
          <w:p w14:paraId="1A7ED359" w14:textId="77777777" w:rsidR="004E3308" w:rsidRPr="003F25D4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 w:val="0"/>
                <w:szCs w:val="20"/>
              </w:rPr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SG Lang. Ex.?</w:t>
            </w:r>
          </w:p>
        </w:tc>
        <w:tc>
          <w:tcPr>
            <w:tcW w:w="2039" w:type="dxa"/>
            <w:vAlign w:val="center"/>
          </w:tcPr>
          <w:p w14:paraId="0E7EB8D4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</w:p>
        </w:tc>
        <w:tc>
          <w:tcPr>
            <w:tcW w:w="5580" w:type="dxa"/>
            <w:vAlign w:val="center"/>
          </w:tcPr>
          <w:p w14:paraId="2E855909" w14:textId="188E278F" w:rsidR="004E3308" w:rsidRPr="00871BE3" w:rsidRDefault="00C35410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  <w:r>
              <w:rPr>
                <w:rFonts w:ascii="Arial" w:hAnsi="Arial" w:cs="Arial"/>
                <w:b/>
                <w:i w:val="0"/>
                <w:szCs w:val="20"/>
              </w:rPr>
              <w:t>Please email Katie Morris (</w:t>
            </w:r>
            <w:hyperlink r:id="rId9" w:history="1">
              <w:r w:rsidRPr="003D1FDA">
                <w:rPr>
                  <w:rStyle w:val="Hyperlink"/>
                  <w:rFonts w:ascii="Arial" w:hAnsi="Arial" w:cs="Arial"/>
                  <w:b/>
                  <w:i w:val="0"/>
                  <w:szCs w:val="20"/>
                </w:rPr>
                <w:t>kath@umbc.edu</w:t>
              </w:r>
            </w:hyperlink>
            <w:r>
              <w:rPr>
                <w:rFonts w:ascii="Arial" w:hAnsi="Arial" w:cs="Arial"/>
                <w:b/>
                <w:i w:val="0"/>
                <w:szCs w:val="20"/>
              </w:rPr>
              <w:t>) if eligible</w:t>
            </w:r>
          </w:p>
        </w:tc>
      </w:tr>
    </w:tbl>
    <w:p w14:paraId="42F9089E" w14:textId="39BAE337" w:rsidR="004E3308" w:rsidRPr="004B2413" w:rsidRDefault="004B2413" w:rsidP="004B2413">
      <w:pPr>
        <w:spacing w:before="120"/>
        <w:ind w:left="6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Gen Ed or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prereq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c</w:t>
      </w:r>
      <w:r w:rsidRPr="004B2413">
        <w:rPr>
          <w:rFonts w:ascii="Arial" w:hAnsi="Arial" w:cs="Arial"/>
          <w:b/>
          <w:sz w:val="20"/>
          <w:szCs w:val="20"/>
          <w:u w:val="single"/>
        </w:rPr>
        <w:t xml:space="preserve">ourses that you </w:t>
      </w:r>
      <w:r>
        <w:rPr>
          <w:rFonts w:ascii="Arial" w:hAnsi="Arial" w:cs="Arial"/>
          <w:b/>
          <w:sz w:val="20"/>
          <w:szCs w:val="20"/>
          <w:u w:val="single"/>
        </w:rPr>
        <w:br/>
      </w:r>
      <w:r w:rsidRPr="004B2413">
        <w:rPr>
          <w:rFonts w:ascii="Arial" w:hAnsi="Arial" w:cs="Arial"/>
          <w:b/>
          <w:sz w:val="20"/>
          <w:szCs w:val="20"/>
          <w:u w:val="single"/>
        </w:rPr>
        <w:t>need to take:</w:t>
      </w:r>
      <w:r w:rsidR="004E3308" w:rsidRPr="004B2413">
        <w:rPr>
          <w:rFonts w:ascii="Arial" w:hAnsi="Arial" w:cs="Arial"/>
          <w:b/>
          <w:sz w:val="20"/>
          <w:szCs w:val="20"/>
          <w:u w:val="single"/>
        </w:rPr>
        <w:br/>
      </w:r>
    </w:p>
    <w:tbl>
      <w:tblPr>
        <w:tblW w:w="649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1617"/>
        <w:gridCol w:w="4881"/>
      </w:tblGrid>
      <w:tr w:rsidR="00B249B7" w:rsidRPr="0098740C" w14:paraId="47CB4A12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DB9609F" w14:textId="50AE4CC3" w:rsidR="00B249B7" w:rsidRPr="004B2413" w:rsidRDefault="004B2413" w:rsidP="004E330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4B2413">
              <w:rPr>
                <w:rFonts w:ascii="Arial" w:hAnsi="Arial" w:cs="Arial"/>
                <w:bCs/>
                <w:iCs/>
                <w:sz w:val="18"/>
                <w:szCs w:val="18"/>
              </w:rPr>
              <w:t>Gen Ed Courses</w:t>
            </w: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:</w:t>
            </w:r>
          </w:p>
        </w:tc>
        <w:tc>
          <w:tcPr>
            <w:tcW w:w="4881" w:type="dxa"/>
            <w:vAlign w:val="center"/>
          </w:tcPr>
          <w:p w14:paraId="3BBC746D" w14:textId="720FC889" w:rsidR="00B249B7" w:rsidRPr="00595BA6" w:rsidRDefault="00E46940" w:rsidP="004E330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 w:rsidRPr="00595BA6">
              <w:rPr>
                <w:rFonts w:ascii="Arial" w:hAnsi="Arial" w:cs="Arial"/>
                <w:b/>
                <w:i w:val="0"/>
                <w:szCs w:val="20"/>
              </w:rPr>
              <w:t>GEP:  _____    GFR:  _____</w:t>
            </w:r>
          </w:p>
        </w:tc>
      </w:tr>
      <w:tr w:rsidR="001F0CA1" w:rsidRPr="0098740C" w14:paraId="0D9DCE3A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66CC8065" w14:textId="77777777" w:rsidR="001F0CA1" w:rsidRPr="0098740C" w:rsidRDefault="001F0CA1" w:rsidP="004E3308">
            <w:pPr>
              <w:rPr>
                <w:rFonts w:ascii="Arial" w:hAnsi="Arial" w:cs="Arial"/>
                <w:sz w:val="20"/>
                <w:szCs w:val="18"/>
              </w:rPr>
            </w:pP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4"/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bookmarkEnd w:id="1"/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ENGL</w: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:  </w:t>
            </w:r>
          </w:p>
        </w:tc>
        <w:tc>
          <w:tcPr>
            <w:tcW w:w="4881" w:type="dxa"/>
            <w:vAlign w:val="center"/>
          </w:tcPr>
          <w:p w14:paraId="4E668B37" w14:textId="5A894831" w:rsidR="00B249B7" w:rsidRPr="00B249B7" w:rsidRDefault="001F0CA1" w:rsidP="004E3308">
            <w:pPr>
              <w:pStyle w:val="BodyText2"/>
              <w:ind w:right="-234"/>
              <w:rPr>
                <w:rFonts w:ascii="Arial" w:hAnsi="Arial"/>
                <w:i w:val="0"/>
                <w:iCs w:val="0"/>
                <w:sz w:val="16"/>
                <w:szCs w:val="16"/>
              </w:rPr>
            </w:pPr>
            <w:r w:rsidRPr="00871BE3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szCs w:val="20"/>
              </w:rPr>
            </w:r>
            <w:r w:rsidRPr="00871BE3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1F0CA1" w:rsidRPr="0098740C" w14:paraId="6791AFAB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79FD51FF" w14:textId="77777777" w:rsidR="001F0CA1" w:rsidRPr="0098740C" w:rsidRDefault="001F0CA1" w:rsidP="004E3308">
            <w:pPr>
              <w:rPr>
                <w:rFonts w:ascii="Arial" w:hAnsi="Arial" w:cs="Arial"/>
                <w:sz w:val="20"/>
                <w:szCs w:val="18"/>
              </w:rPr>
            </w:pPr>
            <w:r w:rsidRPr="0098740C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5"/>
            <w:r w:rsidRPr="0098740C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2"/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t>AH</w: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</w:p>
        </w:tc>
        <w:tc>
          <w:tcPr>
            <w:tcW w:w="4881" w:type="dxa"/>
            <w:vAlign w:val="center"/>
          </w:tcPr>
          <w:p w14:paraId="063F960E" w14:textId="77777777" w:rsidR="001F0CA1" w:rsidRPr="00871BE3" w:rsidRDefault="001F0CA1" w:rsidP="004E330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1F0CA1" w:rsidRPr="0098740C" w14:paraId="4157DEBA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B0D2B61" w14:textId="77777777" w:rsidR="001F0CA1" w:rsidRPr="0098740C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6"/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3"/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SS: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23461689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1F0CA1" w:rsidRPr="0098740C" w14:paraId="44DE665E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63086D58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M: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5557B8C3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1F0CA1" w:rsidRPr="0098740C" w14:paraId="1DF50BB8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309ED0E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BPS &amp; Lab:</w:t>
            </w:r>
          </w:p>
        </w:tc>
        <w:tc>
          <w:tcPr>
            <w:tcW w:w="4881" w:type="dxa"/>
            <w:vAlign w:val="center"/>
          </w:tcPr>
          <w:p w14:paraId="4ED801CF" w14:textId="77777777" w:rsidR="001F0CA1" w:rsidRPr="00871BE3" w:rsidRDefault="001F0CA1" w:rsidP="004E330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= LAB</w:t>
            </w:r>
          </w:p>
        </w:tc>
      </w:tr>
      <w:tr w:rsidR="001F0CA1" w:rsidRPr="0098740C" w14:paraId="0ECC6D8B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CCF53DB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C: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18D0D360" w14:textId="77777777" w:rsidR="001F0CA1" w:rsidRPr="00871BE3" w:rsidRDefault="001F0CA1" w:rsidP="004E3308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(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F0CA1" w:rsidRPr="0098740C" w14:paraId="1A363638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3931A3A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L(201):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4D620DC5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sz w:val="20"/>
                <w:szCs w:val="20"/>
              </w:rPr>
              <w:t>(L 101: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sz w:val="20"/>
                <w:szCs w:val="20"/>
              </w:rPr>
              <w:t>L 102: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)  </w:t>
            </w:r>
            <w:r w:rsidRPr="00871BE3">
              <w:rPr>
                <w:rFonts w:ascii="Arial" w:hAnsi="Arial" w:cs="Arial"/>
                <w:sz w:val="20"/>
                <w:szCs w:val="20"/>
              </w:rPr>
              <w:t>L 201: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  </w:t>
            </w:r>
          </w:p>
        </w:tc>
      </w:tr>
      <w:tr w:rsidR="001F0CA1" w:rsidRPr="0098740C" w14:paraId="162BEDD5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CCAB1C6" w14:textId="77777777" w:rsidR="001F0CA1" w:rsidRPr="0098740C" w:rsidRDefault="001F0CA1" w:rsidP="005F000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>PE: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7712D1F1" w14:textId="1A9B6444" w:rsidR="00B249B7" w:rsidRPr="00B249B7" w:rsidRDefault="001F0CA1" w:rsidP="005F0003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(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C41A623" w14:textId="77777777" w:rsidR="0097050B" w:rsidRDefault="006D3CC8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  <w:bookmarkStart w:id="4" w:name="_PictureBullets"/>
      <w:bookmarkEnd w:id="4"/>
      <w:r>
        <w:rPr>
          <w:rFonts w:ascii="Trebuchet MS" w:hAnsi="Trebuchet MS"/>
          <w:b/>
          <w:sz w:val="16"/>
          <w:szCs w:val="16"/>
        </w:rPr>
        <w:br/>
      </w:r>
    </w:p>
    <w:tbl>
      <w:tblPr>
        <w:tblStyle w:val="TableGrid"/>
        <w:tblpPr w:leftFromText="180" w:rightFromText="180" w:vertAnchor="page" w:horzAnchor="page" w:tblpX="6949" w:tblpY="8209"/>
        <w:tblW w:w="4788" w:type="dxa"/>
        <w:tblLayout w:type="fixed"/>
        <w:tblLook w:val="04A0" w:firstRow="1" w:lastRow="0" w:firstColumn="1" w:lastColumn="0" w:noHBand="0" w:noVBand="1"/>
      </w:tblPr>
      <w:tblGrid>
        <w:gridCol w:w="2808"/>
        <w:gridCol w:w="990"/>
        <w:gridCol w:w="990"/>
      </w:tblGrid>
      <w:tr w:rsidR="0097050B" w:rsidRPr="000A1C64" w14:paraId="0E926777" w14:textId="77777777" w:rsidTr="0097050B">
        <w:tc>
          <w:tcPr>
            <w:tcW w:w="4788" w:type="dxa"/>
            <w:gridSpan w:val="3"/>
          </w:tcPr>
          <w:p w14:paraId="4D8F53E5" w14:textId="03D43848" w:rsidR="0097050B" w:rsidRPr="000A1C64" w:rsidRDefault="0097050B" w:rsidP="0097050B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Social Work Prerequisites</w:t>
            </w:r>
            <w:r w:rsidRPr="000A1C64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97050B" w:rsidRPr="000A1C64" w14:paraId="517B1AC3" w14:textId="77777777" w:rsidTr="0097050B">
        <w:tc>
          <w:tcPr>
            <w:tcW w:w="2808" w:type="dxa"/>
          </w:tcPr>
          <w:p w14:paraId="2197E99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990" w:type="dxa"/>
          </w:tcPr>
          <w:p w14:paraId="5BE929E2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Semester</w:t>
            </w:r>
          </w:p>
        </w:tc>
        <w:tc>
          <w:tcPr>
            <w:tcW w:w="990" w:type="dxa"/>
          </w:tcPr>
          <w:p w14:paraId="1AF8AFC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</w:tr>
      <w:tr w:rsidR="0097050B" w:rsidRPr="000A1C64" w14:paraId="41DAB595" w14:textId="77777777" w:rsidTr="0097050B">
        <w:tc>
          <w:tcPr>
            <w:tcW w:w="2808" w:type="dxa"/>
          </w:tcPr>
          <w:p w14:paraId="7ABE85A6" w14:textId="416E555B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Psychology</w:t>
            </w:r>
          </w:p>
        </w:tc>
        <w:tc>
          <w:tcPr>
            <w:tcW w:w="990" w:type="dxa"/>
          </w:tcPr>
          <w:p w14:paraId="7A1A373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AC4902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0A5883D4" w14:textId="77777777" w:rsidTr="0097050B">
        <w:tc>
          <w:tcPr>
            <w:tcW w:w="2808" w:type="dxa"/>
          </w:tcPr>
          <w:p w14:paraId="7E74DC4F" w14:textId="231C20C5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Sociology</w:t>
            </w:r>
          </w:p>
        </w:tc>
        <w:tc>
          <w:tcPr>
            <w:tcW w:w="990" w:type="dxa"/>
          </w:tcPr>
          <w:p w14:paraId="6434B1F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49C46E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96D6C44" w14:textId="77777777" w:rsidTr="0097050B">
        <w:tc>
          <w:tcPr>
            <w:tcW w:w="2808" w:type="dxa"/>
          </w:tcPr>
          <w:p w14:paraId="00C61E2E" w14:textId="755C0C76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Biology</w:t>
            </w:r>
          </w:p>
        </w:tc>
        <w:tc>
          <w:tcPr>
            <w:tcW w:w="990" w:type="dxa"/>
          </w:tcPr>
          <w:p w14:paraId="4B808D1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1DB1CF61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64187120" w14:textId="77777777" w:rsidTr="0097050B">
        <w:tc>
          <w:tcPr>
            <w:tcW w:w="2808" w:type="dxa"/>
          </w:tcPr>
          <w:p w14:paraId="05DF571B" w14:textId="12B21375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Statistics</w:t>
            </w:r>
          </w:p>
        </w:tc>
        <w:tc>
          <w:tcPr>
            <w:tcW w:w="990" w:type="dxa"/>
          </w:tcPr>
          <w:p w14:paraId="641D579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4B5F8D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110E23D2" w14:textId="77777777" w:rsidTr="0097050B">
        <w:tc>
          <w:tcPr>
            <w:tcW w:w="2808" w:type="dxa"/>
          </w:tcPr>
          <w:p w14:paraId="18B8BFBB" w14:textId="4593DFAC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Political science or Economics</w:t>
            </w:r>
          </w:p>
        </w:tc>
        <w:tc>
          <w:tcPr>
            <w:tcW w:w="990" w:type="dxa"/>
          </w:tcPr>
          <w:p w14:paraId="02A01A0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312BDF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page" w:tblpX="1009" w:tblpY="7849"/>
        <w:tblW w:w="5508" w:type="dxa"/>
        <w:tblLayout w:type="fixed"/>
        <w:tblLook w:val="04A0" w:firstRow="1" w:lastRow="0" w:firstColumn="1" w:lastColumn="0" w:noHBand="0" w:noVBand="1"/>
      </w:tblPr>
      <w:tblGrid>
        <w:gridCol w:w="3468"/>
        <w:gridCol w:w="1230"/>
        <w:gridCol w:w="810"/>
      </w:tblGrid>
      <w:tr w:rsidR="0097050B" w:rsidRPr="000A1C64" w14:paraId="63ED1FEC" w14:textId="77777777" w:rsidTr="0097050B">
        <w:tc>
          <w:tcPr>
            <w:tcW w:w="5508" w:type="dxa"/>
            <w:gridSpan w:val="3"/>
          </w:tcPr>
          <w:p w14:paraId="3B2DB7B3" w14:textId="354FE5F4" w:rsidR="0097050B" w:rsidRPr="000A1C64" w:rsidRDefault="0097050B" w:rsidP="0097050B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  <w:u w:val="single"/>
              </w:rPr>
              <w:t>Major Requirements</w:t>
            </w:r>
          </w:p>
        </w:tc>
      </w:tr>
      <w:tr w:rsidR="0097050B" w:rsidRPr="000A1C64" w14:paraId="1C22FFD4" w14:textId="77777777" w:rsidTr="0097050B">
        <w:tc>
          <w:tcPr>
            <w:tcW w:w="3468" w:type="dxa"/>
          </w:tcPr>
          <w:p w14:paraId="1AEE8F0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1230" w:type="dxa"/>
          </w:tcPr>
          <w:p w14:paraId="4CF1E7C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Semester</w:t>
            </w:r>
          </w:p>
        </w:tc>
        <w:tc>
          <w:tcPr>
            <w:tcW w:w="810" w:type="dxa"/>
          </w:tcPr>
          <w:p w14:paraId="77553D71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</w:tr>
      <w:tr w:rsidR="0097050B" w:rsidRPr="000A1C64" w14:paraId="0AD750AE" w14:textId="77777777" w:rsidTr="0097050B">
        <w:tc>
          <w:tcPr>
            <w:tcW w:w="3468" w:type="dxa"/>
          </w:tcPr>
          <w:p w14:paraId="05BD318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Information Technology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240)</w:t>
            </w:r>
            <w:r w:rsidRPr="000A1C64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1230" w:type="dxa"/>
          </w:tcPr>
          <w:p w14:paraId="46219C6C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127AC4A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EEFF399" w14:textId="77777777" w:rsidTr="0097050B">
        <w:tc>
          <w:tcPr>
            <w:tcW w:w="3468" w:type="dxa"/>
          </w:tcPr>
          <w:p w14:paraId="013EC90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Policy 1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260)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60B3C72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6BEBC4F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CA0317F" w14:textId="77777777" w:rsidTr="0097050B">
        <w:tc>
          <w:tcPr>
            <w:tcW w:w="3468" w:type="dxa"/>
          </w:tcPr>
          <w:p w14:paraId="6661138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Policy 2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360)                               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35368E1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8F6BC3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13CA08EE" w14:textId="77777777" w:rsidTr="0097050B">
        <w:tc>
          <w:tcPr>
            <w:tcW w:w="3468" w:type="dxa"/>
          </w:tcPr>
          <w:p w14:paraId="2897BDF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Human Behavior 1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388)                                         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605F64B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6A71B2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23B486B1" w14:textId="77777777" w:rsidTr="0097050B">
        <w:tc>
          <w:tcPr>
            <w:tcW w:w="3468" w:type="dxa"/>
          </w:tcPr>
          <w:p w14:paraId="48C550C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Human Behavior 2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389)                                        </w:t>
            </w:r>
          </w:p>
        </w:tc>
        <w:tc>
          <w:tcPr>
            <w:tcW w:w="1230" w:type="dxa"/>
          </w:tcPr>
          <w:p w14:paraId="54B9A71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714CA07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21E13C26" w14:textId="77777777" w:rsidTr="0097050B">
        <w:tc>
          <w:tcPr>
            <w:tcW w:w="3468" w:type="dxa"/>
          </w:tcPr>
          <w:p w14:paraId="5F9FF43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Social Work Research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470)                                   </w:t>
            </w:r>
          </w:p>
        </w:tc>
        <w:tc>
          <w:tcPr>
            <w:tcW w:w="1230" w:type="dxa"/>
          </w:tcPr>
          <w:p w14:paraId="1668B98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AA11CF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93EBAF6" w14:textId="77777777" w:rsidTr="0097050B">
        <w:tc>
          <w:tcPr>
            <w:tcW w:w="3468" w:type="dxa"/>
          </w:tcPr>
          <w:p w14:paraId="58CD406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Social work Elective  </w: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 </w:t>
            </w:r>
          </w:p>
        </w:tc>
        <w:tc>
          <w:tcPr>
            <w:tcW w:w="1230" w:type="dxa"/>
          </w:tcPr>
          <w:p w14:paraId="552D0EB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3C99F452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9A22C8A" w14:textId="77777777" w:rsidTr="0097050B">
        <w:tc>
          <w:tcPr>
            <w:tcW w:w="3468" w:type="dxa"/>
          </w:tcPr>
          <w:p w14:paraId="7697730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Practice: Methods 1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397)                                      </w:t>
            </w:r>
          </w:p>
        </w:tc>
        <w:tc>
          <w:tcPr>
            <w:tcW w:w="1230" w:type="dxa"/>
          </w:tcPr>
          <w:p w14:paraId="2B243FD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28B1D76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B1C37A6" w14:textId="77777777" w:rsidTr="0097050B">
        <w:tc>
          <w:tcPr>
            <w:tcW w:w="3468" w:type="dxa"/>
          </w:tcPr>
          <w:p w14:paraId="6D938FF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Field (6 credits)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480)                                             </w:t>
            </w:r>
          </w:p>
        </w:tc>
        <w:tc>
          <w:tcPr>
            <w:tcW w:w="1230" w:type="dxa"/>
          </w:tcPr>
          <w:p w14:paraId="5106A47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6DF2F0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4DC7158" w14:textId="77777777" w:rsidTr="0097050B">
        <w:tc>
          <w:tcPr>
            <w:tcW w:w="3468" w:type="dxa"/>
          </w:tcPr>
          <w:p w14:paraId="448FAAC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Practice: Methods 2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481)                                      </w:t>
            </w:r>
          </w:p>
        </w:tc>
        <w:tc>
          <w:tcPr>
            <w:tcW w:w="1230" w:type="dxa"/>
          </w:tcPr>
          <w:p w14:paraId="56986FF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310C030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5BAD3D0D" w14:textId="77777777" w:rsidTr="0097050B">
        <w:tc>
          <w:tcPr>
            <w:tcW w:w="3468" w:type="dxa"/>
          </w:tcPr>
          <w:p w14:paraId="07F4FBF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Field (6 credits)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482)                                             </w:t>
            </w:r>
          </w:p>
        </w:tc>
        <w:tc>
          <w:tcPr>
            <w:tcW w:w="1230" w:type="dxa"/>
          </w:tcPr>
          <w:p w14:paraId="5C73C32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6013338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9A91AEB" w14:textId="77777777" w:rsidTr="0097050B">
        <w:tc>
          <w:tcPr>
            <w:tcW w:w="3468" w:type="dxa"/>
          </w:tcPr>
          <w:p w14:paraId="200C089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Practice: Methods 3  (</w:t>
            </w:r>
            <w:proofErr w:type="spellStart"/>
            <w:r w:rsidRPr="000A1C64">
              <w:rPr>
                <w:rFonts w:ascii="Arial" w:hAnsi="Arial" w:cs="Arial"/>
                <w:bCs/>
                <w:sz w:val="16"/>
                <w:szCs w:val="16"/>
              </w:rPr>
              <w:t>Sowk</w:t>
            </w:r>
            <w:proofErr w:type="spellEnd"/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483)                                      </w:t>
            </w:r>
          </w:p>
        </w:tc>
        <w:tc>
          <w:tcPr>
            <w:tcW w:w="1230" w:type="dxa"/>
          </w:tcPr>
          <w:p w14:paraId="08B2862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3D0BB2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D4054AF" w14:textId="77777777" w:rsidTr="0097050B">
        <w:trPr>
          <w:trHeight w:val="87"/>
        </w:trPr>
        <w:tc>
          <w:tcPr>
            <w:tcW w:w="3468" w:type="dxa"/>
          </w:tcPr>
          <w:p w14:paraId="277A68FD" w14:textId="77777777" w:rsidR="0097050B" w:rsidRPr="000A1C64" w:rsidRDefault="0097050B" w:rsidP="0097050B">
            <w:pPr>
              <w:ind w:left="288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t xml:space="preserve">Total credits for major= 42        </w:t>
            </w:r>
          </w:p>
        </w:tc>
        <w:tc>
          <w:tcPr>
            <w:tcW w:w="1230" w:type="dxa"/>
          </w:tcPr>
          <w:p w14:paraId="1E1A6D8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</w:tcPr>
          <w:p w14:paraId="76E9AA8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3F6B650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ABD00F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FDADEC6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3D98482D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1615C62F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5C60B8C3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59CF9D1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72288CC2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18ACD36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39370A0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B343516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6CE542A3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2E4FAF17" w14:textId="40635EEE" w:rsidR="004E3308" w:rsidRPr="00953012" w:rsidRDefault="004E3308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  <w:r w:rsidRPr="00953012">
        <w:rPr>
          <w:rFonts w:ascii="Trebuchet MS" w:hAnsi="Trebuchet MS"/>
          <w:b/>
          <w:sz w:val="16"/>
          <w:szCs w:val="16"/>
        </w:rPr>
        <w:t>Signature: I met with my advisor and understand what we discussed in this advising session.</w:t>
      </w:r>
      <w:bookmarkStart w:id="5" w:name="_top"/>
      <w:bookmarkEnd w:id="5"/>
      <w:r w:rsidRPr="00953012">
        <w:rPr>
          <w:rFonts w:ascii="Trebuchet MS" w:hAnsi="Trebuchet MS"/>
          <w:b/>
          <w:sz w:val="16"/>
          <w:szCs w:val="16"/>
        </w:rPr>
        <w:t xml:space="preserve">  I also understand that I am ultimately responsible for checking my online transcripts (from the UMBC web site, </w:t>
      </w:r>
      <w:hyperlink r:id="rId10" w:history="1">
        <w:r w:rsidRPr="00953012">
          <w:rPr>
            <w:rStyle w:val="Hyperlink"/>
            <w:rFonts w:ascii="Trebuchet MS" w:hAnsi="Trebuchet MS"/>
            <w:b/>
            <w:color w:val="auto"/>
            <w:sz w:val="16"/>
            <w:szCs w:val="16"/>
          </w:rPr>
          <w:t>http://my.umbc.edu</w:t>
        </w:r>
      </w:hyperlink>
      <w:r w:rsidRPr="00953012">
        <w:rPr>
          <w:rFonts w:ascii="Trebuchet MS" w:hAnsi="Trebuchet MS"/>
          <w:b/>
          <w:sz w:val="16"/>
          <w:szCs w:val="16"/>
        </w:rPr>
        <w:t>) and verifying that all of my information is correct to the best of my knowledge.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700"/>
        <w:gridCol w:w="4140"/>
        <w:gridCol w:w="1080"/>
        <w:gridCol w:w="1440"/>
      </w:tblGrid>
      <w:tr w:rsidR="004E3308" w:rsidRPr="005F0F0A" w14:paraId="3F491AA3" w14:textId="77777777">
        <w:tc>
          <w:tcPr>
            <w:tcW w:w="2700" w:type="dxa"/>
            <w:vAlign w:val="bottom"/>
          </w:tcPr>
          <w:p w14:paraId="41FCCD5D" w14:textId="77777777" w:rsidR="006D3CC8" w:rsidRDefault="006D3CC8" w:rsidP="004E3308">
            <w:pPr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</w:pPr>
          </w:p>
          <w:p w14:paraId="1A5F319E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 w:rsidRPr="005F0F0A">
              <w:rPr>
                <w:rFonts w:ascii="Trebuchet MS" w:hAnsi="Trebuchet MS"/>
                <w:color w:val="000000"/>
                <w:sz w:val="22"/>
                <w:szCs w:val="22"/>
              </w:rPr>
              <w:t>Signature of Student: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50FF4327" w14:textId="77777777" w:rsidR="004E3308" w:rsidRPr="005F0F0A" w:rsidRDefault="004E3308" w:rsidP="004E3308">
            <w:pPr>
              <w:tabs>
                <w:tab w:val="left" w:pos="2520"/>
              </w:tabs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6BC01751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</w:t>
            </w: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4B6AB3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  /      /</w:t>
            </w:r>
          </w:p>
        </w:tc>
      </w:tr>
    </w:tbl>
    <w:p w14:paraId="728FAF3C" w14:textId="77777777" w:rsidR="00031CF8" w:rsidRDefault="00031CF8">
      <w:r>
        <w:br w:type="page"/>
      </w:r>
    </w:p>
    <w:p w14:paraId="514CB7FA" w14:textId="77777777" w:rsidR="00782A80" w:rsidRDefault="00782A80">
      <w:pPr>
        <w:rPr>
          <w:rFonts w:ascii="Arial" w:hAnsi="Arial" w:cs="Arial"/>
          <w:b/>
          <w:sz w:val="16"/>
          <w:szCs w:val="16"/>
        </w:rPr>
      </w:pPr>
    </w:p>
    <w:p w14:paraId="40771F9E" w14:textId="77777777" w:rsidR="000A1C64" w:rsidRDefault="000A1C64">
      <w:pPr>
        <w:rPr>
          <w:rFonts w:ascii="Arial" w:hAnsi="Arial" w:cs="Arial"/>
          <w:b/>
          <w:sz w:val="16"/>
          <w:szCs w:val="16"/>
        </w:rPr>
      </w:pPr>
    </w:p>
    <w:p w14:paraId="3504D1BB" w14:textId="77777777" w:rsidR="000A1C64" w:rsidRPr="000A1C64" w:rsidRDefault="000A1C64">
      <w:pPr>
        <w:rPr>
          <w:rFonts w:ascii="Arial" w:hAnsi="Arial" w:cs="Arial"/>
          <w:b/>
          <w:sz w:val="16"/>
          <w:szCs w:val="16"/>
        </w:rPr>
      </w:pPr>
    </w:p>
    <w:p w14:paraId="073AD8C7" w14:textId="77777777" w:rsidR="00782A80" w:rsidRPr="000A1C64" w:rsidRDefault="00782A80">
      <w:pPr>
        <w:rPr>
          <w:rFonts w:ascii="Arial" w:hAnsi="Arial" w:cs="Arial"/>
          <w:b/>
          <w:sz w:val="16"/>
          <w:szCs w:val="16"/>
        </w:rPr>
      </w:pPr>
    </w:p>
    <w:p w14:paraId="0A051721" w14:textId="77777777" w:rsidR="000A1C64" w:rsidRDefault="000A1C64">
      <w:pPr>
        <w:rPr>
          <w:rFonts w:ascii="Arial" w:hAnsi="Arial" w:cs="Arial"/>
          <w:b/>
          <w:sz w:val="20"/>
          <w:szCs w:val="20"/>
        </w:rPr>
      </w:pPr>
    </w:p>
    <w:p w14:paraId="4C01611D" w14:textId="5BBA9B4F" w:rsidR="008C116C" w:rsidRPr="001823C9" w:rsidRDefault="008C116C">
      <w:pPr>
        <w:rPr>
          <w:rFonts w:ascii="Arial" w:hAnsi="Arial" w:cs="Arial"/>
          <w:b/>
          <w:sz w:val="20"/>
          <w:szCs w:val="20"/>
        </w:rPr>
      </w:pPr>
      <w:proofErr w:type="gramStart"/>
      <w:r w:rsidRPr="001823C9">
        <w:rPr>
          <w:rFonts w:ascii="Arial" w:hAnsi="Arial" w:cs="Arial"/>
          <w:b/>
          <w:sz w:val="20"/>
          <w:szCs w:val="20"/>
          <w:u w:val="single"/>
        </w:rPr>
        <w:t>Minor  Requirements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587"/>
        <w:gridCol w:w="597"/>
        <w:gridCol w:w="953"/>
        <w:gridCol w:w="3273"/>
        <w:gridCol w:w="891"/>
        <w:gridCol w:w="710"/>
      </w:tblGrid>
      <w:tr w:rsidR="002306CC" w:rsidRPr="00C27263" w14:paraId="1DC74B5B" w14:textId="0A04F3B4" w:rsidTr="00C27263">
        <w:trPr>
          <w:trHeight w:val="350"/>
        </w:trPr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4BBCCA6" w14:textId="0C320B41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B61DC2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3A6D40B" w14:textId="7BF8304C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62219EBC" w14:textId="03079494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ED36C23" w14:textId="7AF81F82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FE84C63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B05F4D6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2306CC" w:rsidRPr="00C27263" w14:paraId="3EEE9F4E" w14:textId="77777777" w:rsidTr="00C27263">
        <w:tc>
          <w:tcPr>
            <w:tcW w:w="3313" w:type="dxa"/>
            <w:tcBorders>
              <w:top w:val="single" w:sz="4" w:space="0" w:color="auto"/>
            </w:tcBorders>
          </w:tcPr>
          <w:p w14:paraId="4577582C" w14:textId="3AB87C53" w:rsidR="002306CC" w:rsidRPr="0057605A" w:rsidRDefault="002306CC" w:rsidP="008C116C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Psychology:  </w:t>
            </w:r>
            <w:r w:rsidRPr="0057605A">
              <w:rPr>
                <w:rFonts w:ascii="Arial" w:hAnsi="Arial"/>
                <w:sz w:val="22"/>
                <w:szCs w:val="22"/>
              </w:rPr>
              <w:t xml:space="preserve">Intro And 5 of 6 categories below:              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0E7E724B" w14:textId="02E822B4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23F366B6" w14:textId="217A876E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</w:t>
            </w:r>
            <w:r w:rsidR="00C27263" w:rsidRPr="00C27263">
              <w:rPr>
                <w:rFonts w:ascii="Arial" w:hAnsi="Arial" w:cs="Arial"/>
                <w:sz w:val="18"/>
                <w:szCs w:val="18"/>
              </w:rPr>
              <w:t>ea</w:t>
            </w:r>
            <w:r w:rsidRPr="00C2726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BB8283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</w:tcBorders>
          </w:tcPr>
          <w:p w14:paraId="6EC88CC1" w14:textId="77777777" w:rsidR="002306CC" w:rsidRDefault="00C35410" w:rsidP="00C35410">
            <w:pPr>
              <w:spacing w:before="60" w:after="60"/>
              <w:rPr>
                <w:rFonts w:ascii="Arial" w:hAnsi="Arial" w:cs="Arial"/>
                <w:b/>
                <w:color w:val="00008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80"/>
                <w:sz w:val="22"/>
                <w:szCs w:val="22"/>
              </w:rPr>
              <w:t>Sociology:</w:t>
            </w:r>
          </w:p>
          <w:p w14:paraId="72EA8BA2" w14:textId="1ECCBDFA" w:rsidR="00DF6BD8" w:rsidRPr="0057605A" w:rsidRDefault="00DF6BD8" w:rsidP="00C35410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(You may take 1 </w:t>
            </w:r>
            <w:proofErr w:type="spellStart"/>
            <w:r>
              <w:rPr>
                <w:rFonts w:ascii="Arial" w:hAnsi="Arial" w:cs="Arial"/>
                <w:b/>
                <w:color w:val="000080"/>
                <w:sz w:val="22"/>
                <w:szCs w:val="22"/>
              </w:rPr>
              <w:t>anth</w:t>
            </w:r>
            <w:proofErr w:type="spellEnd"/>
            <w:r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 course)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2AFBA9A8" w14:textId="247218A0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3A869C6" w14:textId="74AA4B25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</w:t>
            </w:r>
            <w:r w:rsidR="00C27263" w:rsidRPr="00C27263">
              <w:rPr>
                <w:rFonts w:ascii="Arial" w:hAnsi="Arial" w:cs="Arial"/>
                <w:sz w:val="18"/>
                <w:szCs w:val="18"/>
              </w:rPr>
              <w:t>ea</w:t>
            </w:r>
            <w:r w:rsidRPr="00C27263"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2306CC" w:rsidRPr="00C27263" w14:paraId="117F97B6" w14:textId="2E8EBBA4" w:rsidTr="00C27263">
        <w:tc>
          <w:tcPr>
            <w:tcW w:w="3313" w:type="dxa"/>
            <w:tcBorders>
              <w:top w:val="single" w:sz="4" w:space="0" w:color="auto"/>
            </w:tcBorders>
          </w:tcPr>
          <w:p w14:paraId="01A2B04A" w14:textId="7B273775" w:rsidR="002306CC" w:rsidRPr="00C27263" w:rsidRDefault="002306CC" w:rsidP="002306C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Intro to psychology  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57C214DD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5951AC45" w14:textId="7446B60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D4AC569" w14:textId="0670CEF5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</w:tcBorders>
          </w:tcPr>
          <w:p w14:paraId="28841321" w14:textId="3D6EB0A0" w:rsidR="002306CC" w:rsidRPr="00C27263" w:rsidRDefault="002306CC" w:rsidP="001F0CA1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Intro to Sociology 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6DDEA57D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4C14CD5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4538B491" w14:textId="76AD6171" w:rsidTr="00C27263">
        <w:tc>
          <w:tcPr>
            <w:tcW w:w="3313" w:type="dxa"/>
          </w:tcPr>
          <w:p w14:paraId="66EBD8C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Learning Cognition (LC)  210, 316, 317, 360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6E0A37A2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00E895A7" w14:textId="4BA758E5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75C1DA17" w14:textId="584E992F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28D8ADED" w14:textId="7A929B16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(except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396)</w:t>
            </w:r>
            <w:r w:rsidR="002306CC"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891" w:type="dxa"/>
          </w:tcPr>
          <w:p w14:paraId="1B952EFF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748012A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7CA4253E" w14:textId="70577796" w:rsidTr="00C27263">
        <w:tc>
          <w:tcPr>
            <w:tcW w:w="3313" w:type="dxa"/>
          </w:tcPr>
          <w:p w14:paraId="2B7406E7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Social Personality (SP&amp; A): 285, 340, 380, 382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7842B629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1D3998CC" w14:textId="19053804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5A78B86" w14:textId="6C736F12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47A05D1C" w14:textId="389C4456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(except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891" w:type="dxa"/>
          </w:tcPr>
          <w:p w14:paraId="6E20D54F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6693B23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4489A487" w14:textId="4B2A055C" w:rsidTr="00C27263">
        <w:tc>
          <w:tcPr>
            <w:tcW w:w="3313" w:type="dxa"/>
          </w:tcPr>
          <w:p w14:paraId="4035AAF1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Biological (BBB): 335, 370, 375, 390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3CC0E498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65EBBD49" w14:textId="32533264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FC97C47" w14:textId="7099CCE9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0FB172B5" w14:textId="51714EE8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(except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891" w:type="dxa"/>
          </w:tcPr>
          <w:p w14:paraId="258A451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261C7889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7466A572" w14:textId="2D48D8A4" w:rsidTr="00C27263">
        <w:tc>
          <w:tcPr>
            <w:tcW w:w="3313" w:type="dxa"/>
          </w:tcPr>
          <w:p w14:paraId="6F799DB7" w14:textId="201EF25B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Development (DEV): 200, 304, 305, </w:t>
            </w:r>
            <w:r w:rsidR="00DC649F">
              <w:rPr>
                <w:rFonts w:ascii="Arial" w:hAnsi="Arial"/>
                <w:sz w:val="18"/>
                <w:szCs w:val="18"/>
              </w:rPr>
              <w:t xml:space="preserve">306, </w:t>
            </w:r>
            <w:r w:rsidRPr="00C27263">
              <w:rPr>
                <w:rFonts w:ascii="Arial" w:hAnsi="Arial"/>
                <w:sz w:val="18"/>
                <w:szCs w:val="18"/>
              </w:rPr>
              <w:t>307</w:t>
            </w:r>
            <w:r w:rsidR="00DC649F">
              <w:rPr>
                <w:rFonts w:ascii="Arial" w:hAnsi="Arial"/>
                <w:sz w:val="18"/>
                <w:szCs w:val="18"/>
              </w:rPr>
              <w:t>, 365</w:t>
            </w:r>
          </w:p>
        </w:tc>
        <w:tc>
          <w:tcPr>
            <w:tcW w:w="587" w:type="dxa"/>
          </w:tcPr>
          <w:p w14:paraId="785A35DE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27A46B0B" w14:textId="4F0E72E2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9AB5EAF" w14:textId="40A0254D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6E5C49AC" w14:textId="56332862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(except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</w:p>
        </w:tc>
        <w:tc>
          <w:tcPr>
            <w:tcW w:w="891" w:type="dxa"/>
          </w:tcPr>
          <w:p w14:paraId="65832D1D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5EABE03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216B891D" w14:textId="02C6B478" w:rsidTr="00C27263">
        <w:tc>
          <w:tcPr>
            <w:tcW w:w="3313" w:type="dxa"/>
          </w:tcPr>
          <w:p w14:paraId="20E6068B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Culture Diversity (CDC): 230, 330, 356, 357, 387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7CA12702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3395CD5A" w14:textId="37D189D3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4F3BAC8" w14:textId="2524289C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65515043" w14:textId="5612BA1F" w:rsidR="002306CC" w:rsidRPr="00C27263" w:rsidRDefault="00DF6BD8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(except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socy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396)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                        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="002306CC"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891" w:type="dxa"/>
          </w:tcPr>
          <w:p w14:paraId="7B8110B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1C06226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3A9905CA" w14:textId="3263B0B4" w:rsidTr="00383264">
        <w:trPr>
          <w:trHeight w:val="314"/>
        </w:trPr>
        <w:tc>
          <w:tcPr>
            <w:tcW w:w="3313" w:type="dxa"/>
          </w:tcPr>
          <w:p w14:paraId="3577D369" w14:textId="5E445836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Applied </w:t>
            </w: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psyc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(AP): 308, 320, 324, 342, 345, </w:t>
            </w:r>
            <w:r w:rsidR="00DC649F">
              <w:rPr>
                <w:rFonts w:ascii="Arial" w:hAnsi="Arial"/>
                <w:sz w:val="18"/>
                <w:szCs w:val="18"/>
              </w:rPr>
              <w:t xml:space="preserve">346, </w:t>
            </w:r>
            <w:r w:rsidRPr="00C27263">
              <w:rPr>
                <w:rFonts w:ascii="Arial" w:hAnsi="Arial"/>
                <w:sz w:val="18"/>
                <w:szCs w:val="18"/>
              </w:rPr>
              <w:t>385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5751C3C1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50F62D9F" w14:textId="4D62833E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0F411BBC" w14:textId="05B5081C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  <w:bottom w:val="single" w:sz="4" w:space="0" w:color="auto"/>
            </w:tcBorders>
          </w:tcPr>
          <w:p w14:paraId="4FD1AF26" w14:textId="72F21544" w:rsidR="002306CC" w:rsidRPr="00C27263" w:rsidRDefault="002306CC" w:rsidP="002306C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3A3912F5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57EB29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2306CC" w:rsidRPr="00C27263" w14:paraId="43073BF0" w14:textId="58965CD1" w:rsidTr="00383264">
        <w:tc>
          <w:tcPr>
            <w:tcW w:w="3313" w:type="dxa"/>
          </w:tcPr>
          <w:p w14:paraId="4F86998F" w14:textId="77777777" w:rsidR="002306CC" w:rsidRDefault="002306CC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  <w:p w14:paraId="1B7FE67C" w14:textId="79BDEE51" w:rsidR="00C253DF" w:rsidRPr="00C27263" w:rsidRDefault="00C253DF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9 of credits must be taken at UMBC</w:t>
            </w:r>
          </w:p>
        </w:tc>
        <w:tc>
          <w:tcPr>
            <w:tcW w:w="587" w:type="dxa"/>
          </w:tcPr>
          <w:p w14:paraId="1685A5A7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14B9DD32" w14:textId="7AF90B74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396778D8" w14:textId="0B8EB3C6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D3E5" w14:textId="77777777" w:rsidR="002306CC" w:rsidRDefault="002306CC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  <w:r w:rsidR="00C35410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14:paraId="5193BA5A" w14:textId="019FAAFF" w:rsidR="00C253DF" w:rsidRPr="00C27263" w:rsidRDefault="00C253DF" w:rsidP="00C253DF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9 of credits must be taken at UMBC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0FE44" w14:textId="11EA8D0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73917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2306CC" w:rsidRPr="00C27263" w14:paraId="39CDA933" w14:textId="3BA096BD" w:rsidTr="00383264">
        <w:trPr>
          <w:gridAfter w:val="1"/>
          <w:wAfter w:w="710" w:type="dxa"/>
          <w:trHeight w:val="350"/>
        </w:trPr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2F2604D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br w:type="page"/>
            </w:r>
          </w:p>
          <w:p w14:paraId="0EF94180" w14:textId="77777777" w:rsidR="002306CC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1375EB81" w14:textId="77777777" w:rsidR="00383264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2DD87B59" w14:textId="77777777" w:rsidR="00383264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6500C3BF" w14:textId="77777777" w:rsidR="00383264" w:rsidRPr="00C27263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6B21D970" w14:textId="312C0735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4F1C9D3" w14:textId="77777777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C9F89D1" w14:textId="2030A334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5F76BF29" w14:textId="3F7BA20E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747059D8" w14:textId="67B3444F" w:rsidR="002306CC" w:rsidRPr="00C27263" w:rsidRDefault="002306C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AC3AAF4" w14:textId="77777777" w:rsidR="002306CC" w:rsidRPr="00C27263" w:rsidRDefault="002306C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83264" w:rsidRPr="00C27263" w14:paraId="37188587" w14:textId="77777777" w:rsidTr="00383264">
        <w:tc>
          <w:tcPr>
            <w:tcW w:w="3313" w:type="dxa"/>
            <w:tcBorders>
              <w:top w:val="single" w:sz="4" w:space="0" w:color="auto"/>
            </w:tcBorders>
          </w:tcPr>
          <w:p w14:paraId="460E0B10" w14:textId="4AB17C32" w:rsidR="00C253DF" w:rsidRDefault="00383264" w:rsidP="002306CC">
            <w:pPr>
              <w:spacing w:before="60" w:after="60"/>
              <w:rPr>
                <w:rFonts w:ascii="Arial" w:hAnsi="Arial" w:cs="Arial"/>
                <w:b/>
                <w:color w:val="000080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History</w:t>
            </w:r>
            <w:r w:rsidR="00C253DF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 or Public History (PH)</w:t>
            </w: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 </w:t>
            </w:r>
          </w:p>
          <w:p w14:paraId="1C43D986" w14:textId="44858797" w:rsidR="00383264" w:rsidRPr="0057605A" w:rsidRDefault="00383264" w:rsidP="00C253DF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(2 o</w:t>
            </w:r>
            <w:r w:rsidR="00C253DF">
              <w:rPr>
                <w:rFonts w:ascii="Arial" w:hAnsi="Arial" w:cs="Arial"/>
                <w:b/>
                <w:color w:val="000080"/>
                <w:sz w:val="22"/>
                <w:szCs w:val="22"/>
              </w:rPr>
              <w:t>f 3 numerical listings below &amp; depending on minor then additional courses</w:t>
            </w: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)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1FC99DB" w14:textId="5A55F00E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02A75EE6" w14:textId="2DE72686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9F0463D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</w:tcBorders>
          </w:tcPr>
          <w:p w14:paraId="1F925AC6" w14:textId="77777777" w:rsidR="00383264" w:rsidRPr="00C27263" w:rsidRDefault="00383264" w:rsidP="006D69AB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14:paraId="41C38434" w14:textId="63506DD4" w:rsidR="00383264" w:rsidRPr="0057605A" w:rsidRDefault="00383264" w:rsidP="006D69AB">
            <w:pPr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Political Science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4270D7DF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  <w:p w14:paraId="04B39AE8" w14:textId="7E16695D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CD50F71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  <w:p w14:paraId="794A6BDA" w14:textId="54BE493A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Year</w:t>
            </w:r>
          </w:p>
        </w:tc>
      </w:tr>
      <w:tr w:rsidR="00383264" w:rsidRPr="00C27263" w14:paraId="3F2F81A8" w14:textId="59D6CD5A" w:rsidTr="00C27263">
        <w:tc>
          <w:tcPr>
            <w:tcW w:w="3313" w:type="dxa"/>
            <w:tcBorders>
              <w:top w:val="single" w:sz="4" w:space="0" w:color="auto"/>
            </w:tcBorders>
          </w:tcPr>
          <w:p w14:paraId="21E0CC71" w14:textId="30FCE873" w:rsidR="00383264" w:rsidRPr="00C27263" w:rsidRDefault="00383264" w:rsidP="00C253D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1) History 100 Western Civil up to 1700 OR History 111 Western Civil 1700 (</w:t>
            </w:r>
            <w:r w:rsidR="00C253DF">
              <w:rPr>
                <w:rFonts w:ascii="Arial" w:hAnsi="Arial"/>
                <w:sz w:val="18"/>
                <w:szCs w:val="18"/>
              </w:rPr>
              <w:t>At MC)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6ABB45D4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480FC665" w14:textId="621ECCB5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03AE523" w14:textId="237E7A0C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090CFB0" w14:textId="4B919ED2" w:rsidR="00383264" w:rsidRPr="00C27263" w:rsidRDefault="00383264" w:rsidP="00D14151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Poli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100 (</w:t>
            </w:r>
            <w:r w:rsidR="00D14151">
              <w:rPr>
                <w:rFonts w:ascii="Arial" w:hAnsi="Arial"/>
                <w:sz w:val="18"/>
                <w:szCs w:val="18"/>
              </w:rPr>
              <w:t>American Government)</w:t>
            </w:r>
          </w:p>
        </w:tc>
        <w:tc>
          <w:tcPr>
            <w:tcW w:w="891" w:type="dxa"/>
          </w:tcPr>
          <w:p w14:paraId="197C66B8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E7C4C2E" w14:textId="5F820165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83264" w:rsidRPr="00C27263" w14:paraId="122A16DB" w14:textId="1BA7F1C2" w:rsidTr="00C27263">
        <w:tc>
          <w:tcPr>
            <w:tcW w:w="3313" w:type="dxa"/>
          </w:tcPr>
          <w:p w14:paraId="1C8DED2A" w14:textId="716E4556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2) </w:t>
            </w: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Hist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101 American </w:t>
            </w: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Hist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up to 1877 OR  </w:t>
            </w: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Hist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102 Americ</w:t>
            </w:r>
            <w:r w:rsidR="00C253DF">
              <w:rPr>
                <w:rFonts w:ascii="Arial" w:hAnsi="Arial"/>
                <w:sz w:val="18"/>
                <w:szCs w:val="18"/>
              </w:rPr>
              <w:t xml:space="preserve">an </w:t>
            </w:r>
            <w:proofErr w:type="spellStart"/>
            <w:r w:rsidR="00C253DF">
              <w:rPr>
                <w:rFonts w:ascii="Arial" w:hAnsi="Arial"/>
                <w:sz w:val="18"/>
                <w:szCs w:val="18"/>
              </w:rPr>
              <w:t>Hist</w:t>
            </w:r>
            <w:proofErr w:type="spellEnd"/>
            <w:r w:rsidR="00C253DF">
              <w:rPr>
                <w:rFonts w:ascii="Arial" w:hAnsi="Arial"/>
                <w:sz w:val="18"/>
                <w:szCs w:val="18"/>
              </w:rPr>
              <w:t xml:space="preserve"> 1877  (At MC:  </w:t>
            </w:r>
            <w:proofErr w:type="spellStart"/>
            <w:r w:rsidR="00C253DF">
              <w:rPr>
                <w:rFonts w:ascii="Arial" w:hAnsi="Arial"/>
                <w:sz w:val="18"/>
                <w:szCs w:val="18"/>
              </w:rPr>
              <w:t>Hist</w:t>
            </w:r>
            <w:proofErr w:type="spellEnd"/>
            <w:r w:rsidR="00C253DF">
              <w:rPr>
                <w:rFonts w:ascii="Arial" w:hAnsi="Arial"/>
                <w:sz w:val="18"/>
                <w:szCs w:val="18"/>
              </w:rPr>
              <w:t xml:space="preserve"> 200 and 201)</w:t>
            </w:r>
          </w:p>
        </w:tc>
        <w:tc>
          <w:tcPr>
            <w:tcW w:w="587" w:type="dxa"/>
          </w:tcPr>
          <w:p w14:paraId="25E7DE2E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0BD023A7" w14:textId="635D8EE5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AF46468" w14:textId="5FA15740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14F26B28" w14:textId="4175CF98" w:rsidR="00383264" w:rsidRPr="00C27263" w:rsidRDefault="00383264" w:rsidP="00D14151">
            <w:pPr>
              <w:rPr>
                <w:rFonts w:ascii="Arial" w:hAnsi="Arial"/>
                <w:sz w:val="18"/>
                <w:szCs w:val="18"/>
              </w:rPr>
            </w:pP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Poli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course (</w:t>
            </w:r>
            <w:r w:rsidR="00D14151">
              <w:rPr>
                <w:rFonts w:ascii="Arial" w:hAnsi="Arial"/>
                <w:sz w:val="18"/>
                <w:szCs w:val="18"/>
              </w:rPr>
              <w:t>any poll course at</w:t>
            </w:r>
            <w:r w:rsidRPr="00C27263">
              <w:rPr>
                <w:rFonts w:ascii="Arial" w:hAnsi="Arial"/>
                <w:sz w:val="18"/>
                <w:szCs w:val="18"/>
              </w:rPr>
              <w:t xml:space="preserve"> MC)</w:t>
            </w:r>
          </w:p>
        </w:tc>
        <w:tc>
          <w:tcPr>
            <w:tcW w:w="891" w:type="dxa"/>
          </w:tcPr>
          <w:p w14:paraId="6B710D69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305A28B" w14:textId="547D715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7E4F2CCF" w14:textId="4EF9F029" w:rsidTr="00C27263">
        <w:tc>
          <w:tcPr>
            <w:tcW w:w="3313" w:type="dxa"/>
          </w:tcPr>
          <w:p w14:paraId="73BB8C2C" w14:textId="3E5DAF81" w:rsidR="00383264" w:rsidRPr="00C27263" w:rsidRDefault="00383264" w:rsidP="00C253D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3) History 200 Themes in world history (</w:t>
            </w:r>
            <w:r w:rsidR="00C253DF">
              <w:rPr>
                <w:rFonts w:ascii="Arial" w:hAnsi="Arial"/>
                <w:sz w:val="18"/>
                <w:szCs w:val="18"/>
              </w:rPr>
              <w:t>At MC</w:t>
            </w:r>
            <w:r w:rsidRPr="00C27263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587" w:type="dxa"/>
          </w:tcPr>
          <w:p w14:paraId="6DC10897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7CFD7229" w14:textId="08CB08CF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2118A9A" w14:textId="65D0FE6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657F3B8B" w14:textId="42B2836B" w:rsidR="00383264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Upper level </w:t>
            </w:r>
            <w:proofErr w:type="spellStart"/>
            <w:r w:rsidR="00383264" w:rsidRPr="00C27263">
              <w:rPr>
                <w:rFonts w:ascii="Arial" w:hAnsi="Arial"/>
                <w:sz w:val="18"/>
                <w:szCs w:val="18"/>
              </w:rPr>
              <w:t>Poli</w:t>
            </w:r>
            <w:proofErr w:type="spellEnd"/>
            <w:r w:rsidR="00383264" w:rsidRPr="00C27263">
              <w:rPr>
                <w:rFonts w:ascii="Arial" w:hAnsi="Arial"/>
                <w:sz w:val="18"/>
                <w:szCs w:val="18"/>
              </w:rPr>
              <w:t xml:space="preserve"> course</w:t>
            </w:r>
          </w:p>
        </w:tc>
        <w:tc>
          <w:tcPr>
            <w:tcW w:w="891" w:type="dxa"/>
          </w:tcPr>
          <w:p w14:paraId="3A732FAC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D1C3DDA" w14:textId="6B1C5EF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475B1F95" w14:textId="371997F2" w:rsidTr="00C27263">
        <w:tc>
          <w:tcPr>
            <w:tcW w:w="3313" w:type="dxa"/>
          </w:tcPr>
          <w:p w14:paraId="3E77073F" w14:textId="289DF50B" w:rsidR="00383264" w:rsidRPr="00C27263" w:rsidRDefault="00C253DF" w:rsidP="00C253DF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H</w:t>
            </w:r>
            <w:r w:rsidR="00383264" w:rsidRPr="00C27263">
              <w:rPr>
                <w:rFonts w:ascii="Arial" w:hAnsi="Arial"/>
                <w:sz w:val="18"/>
                <w:szCs w:val="18"/>
              </w:rPr>
              <w:t>istory course</w:t>
            </w:r>
            <w:r>
              <w:rPr>
                <w:rFonts w:ascii="Arial" w:hAnsi="Arial"/>
                <w:sz w:val="18"/>
                <w:szCs w:val="18"/>
              </w:rPr>
              <w:t xml:space="preserve"> (201 if PH)</w:t>
            </w:r>
          </w:p>
        </w:tc>
        <w:tc>
          <w:tcPr>
            <w:tcW w:w="587" w:type="dxa"/>
          </w:tcPr>
          <w:p w14:paraId="65D4336C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775DD413" w14:textId="3AAFC9C6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59DD516" w14:textId="6626E4C4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6BE6F647" w14:textId="55688283" w:rsidR="00383264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Upper level </w:t>
            </w:r>
            <w:proofErr w:type="spellStart"/>
            <w:r w:rsidR="00383264" w:rsidRPr="00C27263">
              <w:rPr>
                <w:rFonts w:ascii="Arial" w:hAnsi="Arial"/>
                <w:sz w:val="18"/>
                <w:szCs w:val="18"/>
              </w:rPr>
              <w:t>Poli</w:t>
            </w:r>
            <w:proofErr w:type="spellEnd"/>
            <w:r w:rsidR="00383264" w:rsidRPr="00C27263">
              <w:rPr>
                <w:rFonts w:ascii="Arial" w:hAnsi="Arial"/>
                <w:sz w:val="18"/>
                <w:szCs w:val="18"/>
              </w:rPr>
              <w:t xml:space="preserve"> course</w:t>
            </w:r>
          </w:p>
        </w:tc>
        <w:tc>
          <w:tcPr>
            <w:tcW w:w="891" w:type="dxa"/>
          </w:tcPr>
          <w:p w14:paraId="33A54195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2FA0E" w14:textId="6FF8B784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582F5C73" w14:textId="0A46688D" w:rsidTr="00C27263">
        <w:tc>
          <w:tcPr>
            <w:tcW w:w="3313" w:type="dxa"/>
          </w:tcPr>
          <w:p w14:paraId="0DD76A01" w14:textId="090ADC20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  <w:r w:rsidR="00C253DF">
              <w:rPr>
                <w:rFonts w:ascii="Arial" w:hAnsi="Arial"/>
                <w:sz w:val="18"/>
                <w:szCs w:val="18"/>
              </w:rPr>
              <w:t xml:space="preserve"> (300 if PH)</w:t>
            </w:r>
          </w:p>
        </w:tc>
        <w:tc>
          <w:tcPr>
            <w:tcW w:w="587" w:type="dxa"/>
          </w:tcPr>
          <w:p w14:paraId="70C73CF5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1C0A57CC" w14:textId="17F32536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53D6DFC3" w14:textId="491EFDF9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4A25B1FA" w14:textId="2563B6A1" w:rsidR="00383264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Upper level </w:t>
            </w:r>
            <w:proofErr w:type="spellStart"/>
            <w:r w:rsidR="00383264" w:rsidRPr="00C27263">
              <w:rPr>
                <w:rFonts w:ascii="Arial" w:hAnsi="Arial"/>
                <w:sz w:val="18"/>
                <w:szCs w:val="18"/>
              </w:rPr>
              <w:t>Poli</w:t>
            </w:r>
            <w:proofErr w:type="spellEnd"/>
            <w:r w:rsidR="00383264" w:rsidRPr="00C27263">
              <w:rPr>
                <w:rFonts w:ascii="Arial" w:hAnsi="Arial"/>
                <w:sz w:val="18"/>
                <w:szCs w:val="18"/>
              </w:rPr>
              <w:t xml:space="preserve"> course</w:t>
            </w:r>
          </w:p>
        </w:tc>
        <w:tc>
          <w:tcPr>
            <w:tcW w:w="891" w:type="dxa"/>
          </w:tcPr>
          <w:p w14:paraId="3C41DF51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2329ABF9" w14:textId="65D1CA1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1C0CC500" w14:textId="5F871CAE" w:rsidTr="00C27263">
        <w:tc>
          <w:tcPr>
            <w:tcW w:w="3313" w:type="dxa"/>
          </w:tcPr>
          <w:p w14:paraId="2BFA81D8" w14:textId="00AB6795" w:rsidR="00383264" w:rsidRPr="00C27263" w:rsidRDefault="00383264" w:rsidP="00D046B9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  <w:r w:rsidR="00C253DF">
              <w:rPr>
                <w:rFonts w:ascii="Arial" w:hAnsi="Arial"/>
                <w:sz w:val="18"/>
                <w:szCs w:val="18"/>
              </w:rPr>
              <w:t xml:space="preserve"> (internship if PH)</w:t>
            </w:r>
          </w:p>
        </w:tc>
        <w:tc>
          <w:tcPr>
            <w:tcW w:w="587" w:type="dxa"/>
          </w:tcPr>
          <w:p w14:paraId="4184A28E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4453FBAF" w14:textId="5E5DD29F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4EB3599" w14:textId="7AFEA40A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5D642EA1" w14:textId="3894BCC3" w:rsidR="00383264" w:rsidRPr="00C27263" w:rsidRDefault="00383264" w:rsidP="00956775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400 level  </w:t>
            </w:r>
            <w:proofErr w:type="spellStart"/>
            <w:r w:rsidRPr="00C27263">
              <w:rPr>
                <w:rFonts w:ascii="Arial" w:hAnsi="Arial"/>
                <w:sz w:val="18"/>
                <w:szCs w:val="18"/>
              </w:rPr>
              <w:t>poli</w:t>
            </w:r>
            <w:proofErr w:type="spellEnd"/>
            <w:r w:rsidRPr="00C27263">
              <w:rPr>
                <w:rFonts w:ascii="Arial" w:hAnsi="Arial"/>
                <w:sz w:val="18"/>
                <w:szCs w:val="18"/>
              </w:rPr>
              <w:t xml:space="preserve"> course                        </w:t>
            </w:r>
          </w:p>
        </w:tc>
        <w:tc>
          <w:tcPr>
            <w:tcW w:w="891" w:type="dxa"/>
          </w:tcPr>
          <w:p w14:paraId="7CAC3002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75DB426" w14:textId="46210AE8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358479C4" w14:textId="74098811" w:rsidTr="00C27263">
        <w:tc>
          <w:tcPr>
            <w:tcW w:w="3313" w:type="dxa"/>
          </w:tcPr>
          <w:p w14:paraId="05161C28" w14:textId="75EA5481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</w:p>
        </w:tc>
        <w:tc>
          <w:tcPr>
            <w:tcW w:w="587" w:type="dxa"/>
          </w:tcPr>
          <w:p w14:paraId="20623A18" w14:textId="77777777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3C42E9B2" w14:textId="39B8D312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E0C3039" w14:textId="266A5DDF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CB5D74F" w14:textId="25DAB84D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91" w:type="dxa"/>
          </w:tcPr>
          <w:p w14:paraId="0F558A70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711B12A" w14:textId="601B388E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183CE689" w14:textId="77777777" w:rsidTr="00C27263">
        <w:tc>
          <w:tcPr>
            <w:tcW w:w="3313" w:type="dxa"/>
          </w:tcPr>
          <w:p w14:paraId="2CB901F5" w14:textId="77777777" w:rsidR="00383264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  <w:p w14:paraId="4ECE76CB" w14:textId="77777777" w:rsidR="00C253DF" w:rsidRDefault="00C253DF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9 of credits must be taken at UMBC</w:t>
            </w:r>
          </w:p>
          <w:p w14:paraId="25A7B0CC" w14:textId="61B034BE" w:rsidR="00C253DF" w:rsidRPr="00C27263" w:rsidRDefault="00C253DF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Talk to Dr. Nolan</w:t>
            </w:r>
          </w:p>
        </w:tc>
        <w:tc>
          <w:tcPr>
            <w:tcW w:w="587" w:type="dxa"/>
          </w:tcPr>
          <w:p w14:paraId="17F95F22" w14:textId="77777777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2D363D61" w14:textId="550449A8" w:rsidR="00383264" w:rsidRPr="00C27263" w:rsidRDefault="00383264" w:rsidP="00C27263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4DD7FB8" w14:textId="6A128EF4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5FA9C658" w14:textId="77777777" w:rsidR="00383264" w:rsidRDefault="00383264">
            <w:pPr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  <w:p w14:paraId="0F2B0CCA" w14:textId="77777777" w:rsidR="00D14151" w:rsidRDefault="00D14151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12 of the credits should be taken at UMBC</w:t>
            </w:r>
          </w:p>
          <w:p w14:paraId="10796248" w14:textId="02F9C2CA" w:rsidR="00D14151" w:rsidRPr="00C27263" w:rsidRDefault="00D1415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Talk to Dr. </w:t>
            </w: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Dasgupta</w:t>
            </w:r>
            <w:proofErr w:type="spellEnd"/>
          </w:p>
        </w:tc>
        <w:tc>
          <w:tcPr>
            <w:tcW w:w="891" w:type="dxa"/>
          </w:tcPr>
          <w:p w14:paraId="7C5941A2" w14:textId="77777777" w:rsidR="00383264" w:rsidRPr="00C27263" w:rsidRDefault="00383264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1BBC0C9F" w14:textId="32E808EF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65E5EB" w14:textId="01966DAA" w:rsidR="004E3308" w:rsidRPr="001F0CA1" w:rsidRDefault="004E3308" w:rsidP="004E3308">
      <w:pPr>
        <w:rPr>
          <w:rFonts w:ascii="Arial" w:hAnsi="Arial" w:cs="Arial"/>
          <w:b/>
          <w:color w:val="000080"/>
          <w:sz w:val="18"/>
          <w:szCs w:val="18"/>
        </w:rPr>
      </w:pPr>
    </w:p>
    <w:p w14:paraId="57F7BF1A" w14:textId="77777777" w:rsidR="000A1C64" w:rsidRDefault="000A1C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7BCF1A9A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4EB0241E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7ECBF63D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3DB2964A" w14:textId="76A2ADFE" w:rsidR="00410C7F" w:rsidRPr="007B2166" w:rsidRDefault="004E3308" w:rsidP="004E3308">
      <w:pPr>
        <w:rPr>
          <w:rFonts w:ascii="Arial" w:hAnsi="Arial" w:cs="Arial"/>
          <w:b/>
          <w:color w:val="000080"/>
          <w:sz w:val="28"/>
          <w:szCs w:val="28"/>
        </w:rPr>
      </w:pPr>
      <w:r w:rsidRPr="00953012">
        <w:rPr>
          <w:rFonts w:ascii="Arial" w:hAnsi="Arial" w:cs="Arial"/>
          <w:b/>
          <w:color w:val="000080"/>
          <w:sz w:val="28"/>
          <w:szCs w:val="28"/>
        </w:rPr>
        <w:t>Academic Planning:</w:t>
      </w:r>
      <w:r w:rsidR="007B2166">
        <w:rPr>
          <w:rFonts w:ascii="Arial" w:hAnsi="Arial" w:cs="Arial"/>
          <w:b/>
          <w:color w:val="000080"/>
          <w:sz w:val="28"/>
          <w:szCs w:val="28"/>
        </w:rPr>
        <w:t xml:space="preserve">  </w:t>
      </w:r>
      <w:r w:rsidRPr="003F4118">
        <w:rPr>
          <w:rFonts w:ascii="Arial" w:hAnsi="Arial" w:cs="Arial"/>
          <w:b/>
          <w:color w:val="000080"/>
          <w:sz w:val="22"/>
          <w:szCs w:val="28"/>
        </w:rPr>
        <w:t>Use the following tables to map out future coursework</w:t>
      </w:r>
    </w:p>
    <w:p w14:paraId="073C5B9E" w14:textId="77777777" w:rsidR="00410C7F" w:rsidRDefault="00410C7F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Total number credits transferred: 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</w:p>
    <w:p w14:paraId="319381DC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02E99703" w14:textId="77777777" w:rsidR="004E3308" w:rsidRPr="003F4118" w:rsidRDefault="004E3308" w:rsidP="004E3308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780"/>
        <w:gridCol w:w="900"/>
      </w:tblGrid>
      <w:tr w:rsidR="004E3308" w:rsidRPr="00C32421" w14:paraId="0DC4C694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6530982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AA09BA4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E7FC423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6943939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F6416A1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E3308" w:rsidRPr="00C32421" w14:paraId="43A521E4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5102D60F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147"/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bookmarkEnd w:id="6"/>
            <w:r w:rsidR="004E3308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74DAE36C" w14:textId="77777777" w:rsidR="004E3308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0C53AE9B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015E3A4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6EE00E5" w14:textId="77777777" w:rsidR="004E3308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732FDBA2" w14:textId="77777777" w:rsidTr="006D3CC8">
        <w:tc>
          <w:tcPr>
            <w:tcW w:w="3507" w:type="dxa"/>
          </w:tcPr>
          <w:p w14:paraId="3111FED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1A6B039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676284E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DF4E76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75DC3DD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30927389" w14:textId="77777777" w:rsidTr="006D3CC8">
        <w:tc>
          <w:tcPr>
            <w:tcW w:w="3507" w:type="dxa"/>
          </w:tcPr>
          <w:p w14:paraId="0E09DAB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2B17E0D1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E1878F5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1BE53057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27C2B35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24943226" w14:textId="77777777" w:rsidTr="006D3CC8">
        <w:tc>
          <w:tcPr>
            <w:tcW w:w="3507" w:type="dxa"/>
          </w:tcPr>
          <w:p w14:paraId="7D671C18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77ADAFF0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D4387B1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2B974B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FC00533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33A6A88A" w14:textId="77777777" w:rsidTr="006D3CC8">
        <w:tc>
          <w:tcPr>
            <w:tcW w:w="3507" w:type="dxa"/>
          </w:tcPr>
          <w:p w14:paraId="6454A442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1E2E6A9F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5BD05CA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F9400C7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</w:tcPr>
          <w:p w14:paraId="1BEECFCD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5ADD11BF" w14:textId="77777777" w:rsidTr="006D3CC8">
        <w:tc>
          <w:tcPr>
            <w:tcW w:w="3507" w:type="dxa"/>
          </w:tcPr>
          <w:p w14:paraId="1B9C9166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6082B2A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10D484E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59B8751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7AA303FE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0C59946" w14:textId="77777777" w:rsidTr="006D3CC8">
        <w:tc>
          <w:tcPr>
            <w:tcW w:w="3507" w:type="dxa"/>
          </w:tcPr>
          <w:p w14:paraId="6DFEAA92" w14:textId="45B6132E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5DE2893D" w14:textId="77777777" w:rsidR="00410C7F" w:rsidRPr="00C32421" w:rsidRDefault="00C74B83" w:rsidP="004E3308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6B7E012" w14:textId="77777777" w:rsidR="00410C7F" w:rsidRPr="009E71E7" w:rsidRDefault="00410C7F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71BF67E" w14:textId="3EDE218E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00" w:type="dxa"/>
          </w:tcPr>
          <w:p w14:paraId="36CC257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BC27436" w14:textId="77777777" w:rsidTr="006D3CC8">
        <w:tc>
          <w:tcPr>
            <w:tcW w:w="3507" w:type="dxa"/>
          </w:tcPr>
          <w:p w14:paraId="4795ECDE" w14:textId="77777777" w:rsidR="00410C7F" w:rsidRPr="00C32421" w:rsidRDefault="00410C7F" w:rsidP="004E3308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5DACE3B4" w14:textId="77777777" w:rsidR="00410C7F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CA84F2D" w14:textId="77777777" w:rsidR="00410C7F" w:rsidRPr="009E71E7" w:rsidRDefault="00410C7F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FF24291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00" w:type="dxa"/>
          </w:tcPr>
          <w:p w14:paraId="3BF0B0FB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0DF10C18" w14:textId="77777777" w:rsidR="004E3308" w:rsidRPr="00C32421" w:rsidRDefault="004E3308" w:rsidP="004E3308">
      <w:pPr>
        <w:pStyle w:val="BodyText2"/>
        <w:ind w:left="360"/>
        <w:rPr>
          <w:rFonts w:ascii="Arial" w:hAnsi="Arial"/>
          <w:i w:val="0"/>
          <w:sz w:val="16"/>
          <w:szCs w:val="20"/>
        </w:rPr>
      </w:pPr>
    </w:p>
    <w:p w14:paraId="7369AB57" w14:textId="77777777" w:rsidR="004E3308" w:rsidRDefault="004E3308" w:rsidP="004E3308">
      <w:pPr>
        <w:rPr>
          <w:rFonts w:ascii="Arial" w:hAnsi="Arial"/>
          <w:i/>
          <w:color w:val="330099"/>
          <w:sz w:val="22"/>
          <w:szCs w:val="16"/>
        </w:rPr>
      </w:pPr>
    </w:p>
    <w:p w14:paraId="37DF1268" w14:textId="77777777" w:rsidR="00410C7F" w:rsidRPr="003F4118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780"/>
        <w:gridCol w:w="900"/>
      </w:tblGrid>
      <w:tr w:rsidR="00410C7F" w:rsidRPr="00C32421" w14:paraId="5814C647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3D1E58B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65FBD18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41E61304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2745D5E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52E9B9E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10C7F" w:rsidRPr="00C32421" w14:paraId="355AA34E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30076F6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2848B10F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07BD579B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05D68FE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35B6C69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50C864C" w14:textId="77777777" w:rsidTr="006D3CC8">
        <w:tc>
          <w:tcPr>
            <w:tcW w:w="3507" w:type="dxa"/>
          </w:tcPr>
          <w:p w14:paraId="7137B2C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00D2C5DB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0FD075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760FC2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559D77D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F2731D1" w14:textId="77777777" w:rsidTr="006D3CC8">
        <w:tc>
          <w:tcPr>
            <w:tcW w:w="3507" w:type="dxa"/>
          </w:tcPr>
          <w:p w14:paraId="1C88D4B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485673A2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79EFC4C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941BF6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A58E3C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B0A850A" w14:textId="77777777" w:rsidTr="006D3CC8">
        <w:tc>
          <w:tcPr>
            <w:tcW w:w="3507" w:type="dxa"/>
          </w:tcPr>
          <w:p w14:paraId="7DAF07AC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3EC64F2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8D6E315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6D26FA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212170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B0ED64C" w14:textId="77777777" w:rsidTr="006D3CC8">
        <w:tc>
          <w:tcPr>
            <w:tcW w:w="3507" w:type="dxa"/>
          </w:tcPr>
          <w:p w14:paraId="3D9EC97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0FA4C017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E69F99D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299CBE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</w:tcPr>
          <w:p w14:paraId="6130753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027E1F78" w14:textId="77777777" w:rsidTr="006D3CC8">
        <w:tc>
          <w:tcPr>
            <w:tcW w:w="3507" w:type="dxa"/>
          </w:tcPr>
          <w:p w14:paraId="233FD503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62DB9ECB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E67AF42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ABB44D5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D4C48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C267E76" w14:textId="77777777" w:rsidTr="006D3CC8">
        <w:tc>
          <w:tcPr>
            <w:tcW w:w="3507" w:type="dxa"/>
          </w:tcPr>
          <w:p w14:paraId="3B89F73D" w14:textId="7FDDBC66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36DEC5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B438878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8D71C3E" w14:textId="018B5402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00" w:type="dxa"/>
          </w:tcPr>
          <w:p w14:paraId="3F6336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3D1366CC" w14:textId="77777777" w:rsidTr="006D3CC8">
        <w:tc>
          <w:tcPr>
            <w:tcW w:w="3507" w:type="dxa"/>
          </w:tcPr>
          <w:p w14:paraId="4BCE5CF1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46D06EDB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5399137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C84B3A9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00" w:type="dxa"/>
          </w:tcPr>
          <w:p w14:paraId="19ED3B94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2C5B6545" w14:textId="77777777" w:rsidR="00410C7F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</w:p>
    <w:p w14:paraId="4948D4A5" w14:textId="77777777" w:rsidR="00410C7F" w:rsidRPr="003F4118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690"/>
        <w:gridCol w:w="990"/>
      </w:tblGrid>
      <w:tr w:rsidR="00410C7F" w:rsidRPr="00C32421" w14:paraId="2FB27C4E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A1289D9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43EFD63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7F8B713D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3842CCB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0B7367F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10C7F" w:rsidRPr="00C32421" w14:paraId="0225E018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6D5791D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53825585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A17B18C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</w:tcPr>
          <w:p w14:paraId="0A0326B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5F13909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A9F57D6" w14:textId="77777777" w:rsidTr="006D3CC8">
        <w:tc>
          <w:tcPr>
            <w:tcW w:w="3507" w:type="dxa"/>
          </w:tcPr>
          <w:p w14:paraId="0212B9B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236A349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C6F3573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1162575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04BE7BC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0BD3D80D" w14:textId="77777777" w:rsidTr="006D3CC8">
        <w:tc>
          <w:tcPr>
            <w:tcW w:w="3507" w:type="dxa"/>
          </w:tcPr>
          <w:p w14:paraId="6DF97EB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177F0162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E64CA6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7BB63F1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199F357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4ACBD813" w14:textId="77777777" w:rsidTr="006D3CC8">
        <w:tc>
          <w:tcPr>
            <w:tcW w:w="3507" w:type="dxa"/>
          </w:tcPr>
          <w:p w14:paraId="591423D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74AEF27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699EFB7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0A8E29C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0AE6941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6D2D0970" w14:textId="77777777" w:rsidTr="006D3CC8">
        <w:tc>
          <w:tcPr>
            <w:tcW w:w="3507" w:type="dxa"/>
          </w:tcPr>
          <w:p w14:paraId="092D20B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234C5E07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3BFF4B4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361B862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8F5EA5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3497119D" w14:textId="77777777" w:rsidTr="006D3CC8">
        <w:tc>
          <w:tcPr>
            <w:tcW w:w="3507" w:type="dxa"/>
          </w:tcPr>
          <w:p w14:paraId="73D0001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0DA0CD6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6CF38CF3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5673458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1F3E503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4F2C8E41" w14:textId="77777777" w:rsidTr="006D3CC8">
        <w:tc>
          <w:tcPr>
            <w:tcW w:w="3507" w:type="dxa"/>
          </w:tcPr>
          <w:p w14:paraId="228B7526" w14:textId="1E5E77BC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5B1A06B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080D1D5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38FE9E10" w14:textId="6CF263C2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90" w:type="dxa"/>
          </w:tcPr>
          <w:p w14:paraId="1B02A2C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711022C" w14:textId="77777777" w:rsidTr="006D3CC8">
        <w:tc>
          <w:tcPr>
            <w:tcW w:w="3507" w:type="dxa"/>
          </w:tcPr>
          <w:p w14:paraId="7B5A3025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4DF60828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2A3C52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0FCFC5E9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90" w:type="dxa"/>
          </w:tcPr>
          <w:p w14:paraId="30E8339E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FF62B5F" w14:textId="77777777" w:rsidR="004E3308" w:rsidRDefault="004E3308" w:rsidP="004E3308">
      <w:pPr>
        <w:pStyle w:val="BodyText2"/>
        <w:rPr>
          <w:rFonts w:ascii="Arial" w:hAnsi="Arial"/>
          <w:i w:val="0"/>
          <w:sz w:val="16"/>
          <w:szCs w:val="20"/>
        </w:rPr>
      </w:pPr>
    </w:p>
    <w:p w14:paraId="04F40718" w14:textId="33BD2C3D" w:rsidR="004E3308" w:rsidRPr="007B2166" w:rsidRDefault="007B2166" w:rsidP="004E3308">
      <w:pPr>
        <w:rPr>
          <w:rFonts w:ascii="Arial" w:hAnsi="Arial" w:cs="Arial"/>
          <w:b/>
          <w:color w:val="000080"/>
          <w:sz w:val="22"/>
          <w:szCs w:val="22"/>
        </w:rPr>
      </w:pPr>
      <w:r w:rsidRPr="007B2166">
        <w:rPr>
          <w:rFonts w:ascii="Arial" w:hAnsi="Arial" w:cs="Arial"/>
          <w:b/>
          <w:color w:val="000080"/>
          <w:sz w:val="22"/>
          <w:szCs w:val="22"/>
        </w:rPr>
        <w:t>Notes</w:t>
      </w:r>
      <w:r w:rsidR="004E3308" w:rsidRPr="007B2166">
        <w:rPr>
          <w:rFonts w:ascii="Arial" w:hAnsi="Arial" w:cs="Arial"/>
          <w:b/>
          <w:color w:val="000080"/>
          <w:sz w:val="22"/>
          <w:szCs w:val="22"/>
        </w:rPr>
        <w:t>:</w:t>
      </w:r>
    </w:p>
    <w:p w14:paraId="20C0DB8B" w14:textId="77777777" w:rsidR="004E3308" w:rsidRDefault="004E3308" w:rsidP="004E3308">
      <w:pPr>
        <w:rPr>
          <w:rFonts w:ascii="Arial" w:hAnsi="Arial" w:cs="Arial"/>
          <w:sz w:val="16"/>
          <w:szCs w:val="16"/>
          <w:u w:val="single"/>
        </w:rPr>
      </w:pPr>
    </w:p>
    <w:p w14:paraId="21B32356" w14:textId="53B8D88D" w:rsidR="004E3308" w:rsidRDefault="00C74B83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5BD30F09" w14:textId="77777777" w:rsidR="007B2166" w:rsidRDefault="007B2166" w:rsidP="004E3308">
      <w:pPr>
        <w:rPr>
          <w:rFonts w:ascii="Arial" w:hAnsi="Arial" w:cs="Arial"/>
          <w:sz w:val="16"/>
          <w:szCs w:val="16"/>
          <w:u w:val="single"/>
        </w:rPr>
      </w:pPr>
    </w:p>
    <w:p w14:paraId="1790AB57" w14:textId="75586978" w:rsidR="004E3308" w:rsidRPr="00D6121F" w:rsidRDefault="00C74B83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2409E812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2B18CE9C" w14:textId="4AF4C295" w:rsidR="004E3308" w:rsidRPr="00D6121F" w:rsidRDefault="00C74B83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71BB08DE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2F501074" w14:textId="2AD9A0B4" w:rsidR="004E3308" w:rsidRDefault="00C74B83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23F8B218" w14:textId="77777777" w:rsidR="007B2166" w:rsidRDefault="007B2166" w:rsidP="004E3308">
      <w:pPr>
        <w:rPr>
          <w:rFonts w:ascii="Arial" w:hAnsi="Arial" w:cs="Arial"/>
          <w:sz w:val="16"/>
          <w:szCs w:val="16"/>
          <w:u w:val="single"/>
        </w:rPr>
      </w:pPr>
    </w:p>
    <w:p w14:paraId="216B47DA" w14:textId="3BD424FA" w:rsidR="007B2166" w:rsidRPr="00C35410" w:rsidRDefault="007B2166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sectPr w:rsidR="007B2166" w:rsidRPr="00C35410" w:rsidSect="00383264">
      <w:footerReference w:type="even" r:id="rId11"/>
      <w:footerReference w:type="default" r:id="rId12"/>
      <w:pgSz w:w="12240" w:h="15840"/>
      <w:pgMar w:top="288" w:right="1080" w:bottom="288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4C8549" w14:textId="77777777" w:rsidR="002306CC" w:rsidRDefault="002306CC">
      <w:r>
        <w:separator/>
      </w:r>
    </w:p>
  </w:endnote>
  <w:endnote w:type="continuationSeparator" w:id="0">
    <w:p w14:paraId="30261F6F" w14:textId="77777777" w:rsidR="002306CC" w:rsidRDefault="0023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52664" w14:textId="197B377E" w:rsidR="00C35410" w:rsidRPr="00C35410" w:rsidRDefault="00C35410" w:rsidP="00C3541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DF6BD8">
      <w:rPr>
        <w:sz w:val="16"/>
        <w:szCs w:val="16"/>
      </w:rPr>
      <w:t>Revised: September 18</w:t>
    </w:r>
    <w:r w:rsidRPr="00C35410">
      <w:rPr>
        <w:sz w:val="16"/>
        <w:szCs w:val="16"/>
      </w:rPr>
      <w:t>, 2014</w:t>
    </w:r>
  </w:p>
  <w:p w14:paraId="0094F124" w14:textId="77777777" w:rsidR="00C35410" w:rsidRDefault="00C354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948B" w14:textId="5F9BC5DD" w:rsidR="002306CC" w:rsidRPr="00C35410" w:rsidRDefault="00C35410" w:rsidP="00C35410">
    <w:pPr>
      <w:pStyle w:val="Footer"/>
      <w:jc w:val="center"/>
      <w:rPr>
        <w:sz w:val="16"/>
        <w:szCs w:val="16"/>
      </w:rPr>
    </w:pPr>
    <w:r>
      <w:rPr>
        <w:i/>
        <w:sz w:val="16"/>
        <w:szCs w:val="16"/>
      </w:rPr>
      <w:t xml:space="preserve">         </w:t>
    </w:r>
    <w:r>
      <w:rPr>
        <w:i/>
        <w:sz w:val="16"/>
        <w:szCs w:val="16"/>
      </w:rPr>
      <w:tab/>
    </w:r>
    <w:r>
      <w:rPr>
        <w:i/>
        <w:sz w:val="16"/>
        <w:szCs w:val="16"/>
      </w:rPr>
      <w:tab/>
    </w:r>
    <w:r w:rsidR="00D14151">
      <w:rPr>
        <w:sz w:val="16"/>
        <w:szCs w:val="16"/>
      </w:rPr>
      <w:t>Revised: September 18</w:t>
    </w:r>
    <w:r w:rsidRPr="00C35410">
      <w:rPr>
        <w:sz w:val="16"/>
        <w:szCs w:val="16"/>
      </w:rPr>
      <w:t>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409E2" w14:textId="77777777" w:rsidR="002306CC" w:rsidRDefault="002306CC">
      <w:r>
        <w:separator/>
      </w:r>
    </w:p>
  </w:footnote>
  <w:footnote w:type="continuationSeparator" w:id="0">
    <w:p w14:paraId="337BAF03" w14:textId="77777777" w:rsidR="002306CC" w:rsidRDefault="0023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2"/>
  </w:num>
  <w:num w:numId="5">
    <w:abstractNumId w:val="20"/>
  </w:num>
  <w:num w:numId="6">
    <w:abstractNumId w:val="8"/>
  </w:num>
  <w:num w:numId="7">
    <w:abstractNumId w:val="8"/>
  </w:num>
  <w:num w:numId="8">
    <w:abstractNumId w:val="18"/>
  </w:num>
  <w:num w:numId="9">
    <w:abstractNumId w:val="0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14"/>
  </w:num>
  <w:num w:numId="14">
    <w:abstractNumId w:val="7"/>
  </w:num>
  <w:num w:numId="15">
    <w:abstractNumId w:val="12"/>
  </w:num>
  <w:num w:numId="16">
    <w:abstractNumId w:val="4"/>
  </w:num>
  <w:num w:numId="17">
    <w:abstractNumId w:val="21"/>
  </w:num>
  <w:num w:numId="18">
    <w:abstractNumId w:val="15"/>
  </w:num>
  <w:num w:numId="19">
    <w:abstractNumId w:val="3"/>
  </w:num>
  <w:num w:numId="20">
    <w:abstractNumId w:val="24"/>
  </w:num>
  <w:num w:numId="21">
    <w:abstractNumId w:val="11"/>
  </w:num>
  <w:num w:numId="22">
    <w:abstractNumId w:val="5"/>
  </w:num>
  <w:num w:numId="23">
    <w:abstractNumId w:val="1"/>
  </w:num>
  <w:num w:numId="24">
    <w:abstractNumId w:val="16"/>
  </w:num>
  <w:num w:numId="25">
    <w:abstractNumId w:val="9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331990"/>
    <w:rsid w:val="00031CF8"/>
    <w:rsid w:val="000A1C64"/>
    <w:rsid w:val="000B6830"/>
    <w:rsid w:val="000D1FCE"/>
    <w:rsid w:val="001823C9"/>
    <w:rsid w:val="001874B4"/>
    <w:rsid w:val="001B52D3"/>
    <w:rsid w:val="001D6634"/>
    <w:rsid w:val="001F0CA1"/>
    <w:rsid w:val="00216E53"/>
    <w:rsid w:val="002306CC"/>
    <w:rsid w:val="00236977"/>
    <w:rsid w:val="00331990"/>
    <w:rsid w:val="00383264"/>
    <w:rsid w:val="003925F6"/>
    <w:rsid w:val="00410C7F"/>
    <w:rsid w:val="00457DD3"/>
    <w:rsid w:val="004B2413"/>
    <w:rsid w:val="004E3308"/>
    <w:rsid w:val="0052240D"/>
    <w:rsid w:val="0055050F"/>
    <w:rsid w:val="005547C1"/>
    <w:rsid w:val="0057605A"/>
    <w:rsid w:val="00595BA6"/>
    <w:rsid w:val="005F0003"/>
    <w:rsid w:val="00647126"/>
    <w:rsid w:val="00650705"/>
    <w:rsid w:val="006D3CC8"/>
    <w:rsid w:val="006D69AB"/>
    <w:rsid w:val="00782A80"/>
    <w:rsid w:val="007B2166"/>
    <w:rsid w:val="00850691"/>
    <w:rsid w:val="00891C6D"/>
    <w:rsid w:val="008A661B"/>
    <w:rsid w:val="008C116C"/>
    <w:rsid w:val="00956775"/>
    <w:rsid w:val="0097050B"/>
    <w:rsid w:val="00A4389F"/>
    <w:rsid w:val="00B249B7"/>
    <w:rsid w:val="00B34B9B"/>
    <w:rsid w:val="00C253DF"/>
    <w:rsid w:val="00C27263"/>
    <w:rsid w:val="00C35410"/>
    <w:rsid w:val="00C74B83"/>
    <w:rsid w:val="00CB784F"/>
    <w:rsid w:val="00CE7BFB"/>
    <w:rsid w:val="00D046B9"/>
    <w:rsid w:val="00D112D0"/>
    <w:rsid w:val="00D14151"/>
    <w:rsid w:val="00DC649F"/>
    <w:rsid w:val="00DF6BD8"/>
    <w:rsid w:val="00E46940"/>
    <w:rsid w:val="00F2292E"/>
    <w:rsid w:val="00F612A0"/>
    <w:rsid w:val="00FF3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9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ght Shading Accent 1" w:uiPriority="60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basedOn w:val="DefaultParagraphFont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basedOn w:val="DefaultParagraphFont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C9311D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C9311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basedOn w:val="DefaultParagraphFont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table" w:styleId="LightShading-Accent1">
    <w:name w:val="Light Shading Accent 1"/>
    <w:basedOn w:val="TableNormal"/>
    <w:uiPriority w:val="60"/>
    <w:rsid w:val="00FF31B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ght Shading Accent 1" w:uiPriority="60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basedOn w:val="DefaultParagraphFont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basedOn w:val="DefaultParagraphFont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C9311D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C9311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basedOn w:val="DefaultParagraphFont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table" w:styleId="LightShading-Accent1">
    <w:name w:val="Light Shading Accent 1"/>
    <w:basedOn w:val="TableNormal"/>
    <w:uiPriority w:val="60"/>
    <w:rsid w:val="00FF31B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y.umbc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th@umbc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morris\LOCALS~1\Temp\Advising%20Checklist%20Updated%200308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C308BD-81FD-45DA-A139-965A6054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Advising Checklist Updated 030811</Template>
  <TotalTime>0</TotalTime>
  <Pages>3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/>
  <LinksUpToDate>false</LinksUpToDate>
  <CharactersWithSpaces>9565</CharactersWithSpaces>
  <SharedDoc>false</SharedDoc>
  <HLinks>
    <vt:vector size="36" baseType="variant">
      <vt:variant>
        <vt:i4>7733293</vt:i4>
      </vt:variant>
      <vt:variant>
        <vt:i4>181</vt:i4>
      </vt:variant>
      <vt:variant>
        <vt:i4>0</vt:i4>
      </vt:variant>
      <vt:variant>
        <vt:i4>5</vt:i4>
      </vt:variant>
      <vt:variant>
        <vt:lpwstr>http://my.umbc.edu</vt:lpwstr>
      </vt:variant>
      <vt:variant>
        <vt:lpwstr/>
      </vt:variant>
      <vt:variant>
        <vt:i4>3080314</vt:i4>
      </vt:variant>
      <vt:variant>
        <vt:i4>93</vt:i4>
      </vt:variant>
      <vt:variant>
        <vt:i4>0</vt:i4>
      </vt:variant>
      <vt:variant>
        <vt:i4>5</vt:i4>
      </vt:variant>
      <vt:variant>
        <vt:lpwstr>mailto:records@umbc.edu</vt:lpwstr>
      </vt:variant>
      <vt:variant>
        <vt:lpwstr/>
      </vt:variant>
      <vt:variant>
        <vt:i4>3801110</vt:i4>
      </vt:variant>
      <vt:variant>
        <vt:i4>90</vt:i4>
      </vt:variant>
      <vt:variant>
        <vt:i4>0</vt:i4>
      </vt:variant>
      <vt:variant>
        <vt:i4>5</vt:i4>
      </vt:variant>
      <vt:variant>
        <vt:lpwstr>http://www.umbc.edu/registrar/forms_online.html</vt:lpwstr>
      </vt:variant>
      <vt:variant>
        <vt:lpwstr>vot</vt:lpwstr>
      </vt:variant>
      <vt:variant>
        <vt:i4>7471164</vt:i4>
      </vt:variant>
      <vt:variant>
        <vt:i4>87</vt:i4>
      </vt:variant>
      <vt:variant>
        <vt:i4>0</vt:i4>
      </vt:variant>
      <vt:variant>
        <vt:i4>5</vt:i4>
      </vt:variant>
      <vt:variant>
        <vt:lpwstr>http://artweb.usmd.edu</vt:lpwstr>
      </vt:variant>
      <vt:variant>
        <vt:lpwstr/>
      </vt:variant>
      <vt:variant>
        <vt:i4>3473487</vt:i4>
      </vt:variant>
      <vt:variant>
        <vt:i4>3</vt:i4>
      </vt:variant>
      <vt:variant>
        <vt:i4>0</vt:i4>
      </vt:variant>
      <vt:variant>
        <vt:i4>5</vt:i4>
      </vt:variant>
      <vt:variant>
        <vt:lpwstr>http://www.umbc.edu/mll</vt:lpwstr>
      </vt:variant>
      <vt:variant>
        <vt:lpwstr/>
      </vt:variant>
      <vt:variant>
        <vt:i4>7864353</vt:i4>
      </vt:variant>
      <vt:variant>
        <vt:i4>0</vt:i4>
      </vt:variant>
      <vt:variant>
        <vt:i4>0</vt:i4>
      </vt:variant>
      <vt:variant>
        <vt:i4>5</vt:i4>
      </vt:variant>
      <vt:variant>
        <vt:lpwstr>http://www.umbc.edu/catalog/appendices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creator>kmorris</dc:creator>
  <cp:lastModifiedBy>Windows User</cp:lastModifiedBy>
  <cp:revision>2</cp:revision>
  <cp:lastPrinted>2014-07-18T19:50:00Z</cp:lastPrinted>
  <dcterms:created xsi:type="dcterms:W3CDTF">2015-07-22T17:54:00Z</dcterms:created>
  <dcterms:modified xsi:type="dcterms:W3CDTF">2015-07-22T17:54:00Z</dcterms:modified>
</cp:coreProperties>
</file>