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F1A20" w14:textId="77777777" w:rsidR="003925F6" w:rsidRPr="003925F6" w:rsidRDefault="004E3308" w:rsidP="004E3308">
      <w:pPr>
        <w:pStyle w:val="Heading4"/>
        <w:spacing w:before="240"/>
        <w:ind w:right="-414"/>
        <w:rPr>
          <w:rFonts w:ascii="Arial" w:hAnsi="Arial"/>
          <w:sz w:val="20"/>
        </w:rPr>
      </w:pPr>
      <w:bookmarkStart w:id="0" w:name="_GoBack"/>
      <w:bookmarkEnd w:id="0"/>
      <w:r w:rsidRPr="003925F6">
        <w:rPr>
          <w:rFonts w:ascii="Arial" w:hAnsi="Arial" w:cs="Arial"/>
          <w:sz w:val="20"/>
          <w:szCs w:val="20"/>
        </w:rPr>
        <w:t xml:space="preserve">Student: </w:t>
      </w:r>
      <w:r w:rsidR="001F0CA1" w:rsidRPr="003925F6">
        <w:rPr>
          <w:rFonts w:ascii="Arial" w:hAnsi="Arial" w:cs="Arial"/>
          <w:sz w:val="20"/>
          <w:szCs w:val="20"/>
        </w:rPr>
        <w:t>___________</w:t>
      </w:r>
      <w:r w:rsidR="003925F6" w:rsidRPr="003925F6">
        <w:rPr>
          <w:rFonts w:ascii="Arial" w:hAnsi="Arial" w:cs="Arial"/>
          <w:sz w:val="20"/>
          <w:szCs w:val="20"/>
        </w:rPr>
        <w:t>________________________</w:t>
      </w:r>
      <w:r w:rsidR="001F0CA1" w:rsidRPr="003925F6">
        <w:rPr>
          <w:rFonts w:ascii="Arial" w:hAnsi="Arial" w:cs="Arial"/>
          <w:sz w:val="20"/>
          <w:szCs w:val="20"/>
        </w:rPr>
        <w:t>____</w:t>
      </w:r>
      <w:r w:rsidR="001F0CA1" w:rsidRPr="003925F6">
        <w:rPr>
          <w:rFonts w:ascii="Arial" w:hAnsi="Arial"/>
          <w:sz w:val="20"/>
        </w:rPr>
        <w:t xml:space="preserve">   </w:t>
      </w:r>
      <w:r w:rsidR="003925F6" w:rsidRPr="003925F6">
        <w:rPr>
          <w:rFonts w:ascii="Arial" w:hAnsi="Arial"/>
          <w:sz w:val="20"/>
        </w:rPr>
        <w:t>Campus ID: ________________________________</w:t>
      </w:r>
    </w:p>
    <w:p w14:paraId="0A3D72D9" w14:textId="0195C6D2" w:rsidR="004E3308" w:rsidRPr="003925F6" w:rsidRDefault="004E3308" w:rsidP="004E3308">
      <w:pPr>
        <w:pStyle w:val="Heading4"/>
        <w:spacing w:before="240"/>
        <w:ind w:right="-414"/>
        <w:rPr>
          <w:rFonts w:ascii="Arial" w:hAnsi="Arial" w:cs="Arial"/>
          <w:sz w:val="20"/>
          <w:szCs w:val="20"/>
          <w:u w:val="single"/>
        </w:rPr>
      </w:pPr>
      <w:r w:rsidRPr="003925F6">
        <w:rPr>
          <w:rFonts w:ascii="Arial" w:hAnsi="Arial"/>
          <w:sz w:val="20"/>
        </w:rPr>
        <w:t xml:space="preserve">Date: </w:t>
      </w:r>
      <w:r w:rsidR="00C74B83" w:rsidRPr="003925F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Pr="003925F6">
        <w:rPr>
          <w:rFonts w:ascii="Arial" w:hAnsi="Arial"/>
          <w:sz w:val="20"/>
        </w:rPr>
        <w:instrText xml:space="preserve"> FORMTEXT </w:instrText>
      </w:r>
      <w:r w:rsidR="00C74B83" w:rsidRPr="003925F6">
        <w:rPr>
          <w:rFonts w:ascii="Arial" w:hAnsi="Arial"/>
          <w:sz w:val="20"/>
        </w:rPr>
      </w:r>
      <w:r w:rsidR="00C74B83" w:rsidRPr="003925F6">
        <w:rPr>
          <w:rFonts w:ascii="Arial" w:hAnsi="Arial"/>
          <w:sz w:val="20"/>
        </w:rPr>
        <w:fldChar w:fldCharType="separate"/>
      </w:r>
      <w:r w:rsidRPr="003925F6">
        <w:rPr>
          <w:rFonts w:ascii="Arial" w:hAnsi="Arial"/>
          <w:sz w:val="20"/>
        </w:rPr>
        <w:t xml:space="preserve"> ______</w:t>
      </w:r>
      <w:r w:rsidR="00C74B83" w:rsidRPr="003925F6">
        <w:rPr>
          <w:rFonts w:ascii="Arial" w:hAnsi="Arial"/>
          <w:sz w:val="20"/>
        </w:rPr>
        <w:fldChar w:fldCharType="end"/>
      </w:r>
      <w:r w:rsidRPr="003925F6">
        <w:rPr>
          <w:rFonts w:ascii="Arial" w:hAnsi="Arial"/>
          <w:sz w:val="20"/>
        </w:rPr>
        <w:t xml:space="preserve"> Previous Institution: </w:t>
      </w:r>
      <w:r w:rsidR="00C74B83" w:rsidRPr="003925F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default w:val=" ______"/>
            </w:textInput>
          </w:ffData>
        </w:fldChar>
      </w:r>
      <w:r w:rsidRPr="003925F6">
        <w:rPr>
          <w:rFonts w:ascii="Arial" w:hAnsi="Arial"/>
          <w:sz w:val="20"/>
        </w:rPr>
        <w:instrText xml:space="preserve"> FORMTEXT </w:instrText>
      </w:r>
      <w:r w:rsidR="00C74B83" w:rsidRPr="003925F6">
        <w:rPr>
          <w:rFonts w:ascii="Arial" w:hAnsi="Arial"/>
          <w:sz w:val="20"/>
        </w:rPr>
      </w:r>
      <w:r w:rsidR="00C74B83" w:rsidRPr="003925F6">
        <w:rPr>
          <w:rFonts w:ascii="Arial" w:hAnsi="Arial"/>
          <w:sz w:val="20"/>
        </w:rPr>
        <w:fldChar w:fldCharType="separate"/>
      </w:r>
      <w:r w:rsidRPr="003925F6">
        <w:rPr>
          <w:rFonts w:ascii="Arial" w:hAnsi="Arial"/>
          <w:sz w:val="20"/>
        </w:rPr>
        <w:t xml:space="preserve"> ______</w:t>
      </w:r>
      <w:r w:rsidR="00C74B83" w:rsidRPr="003925F6">
        <w:rPr>
          <w:rFonts w:ascii="Arial" w:hAnsi="Arial"/>
          <w:sz w:val="20"/>
        </w:rPr>
        <w:fldChar w:fldCharType="end"/>
      </w:r>
      <w:r w:rsidR="003925F6" w:rsidRPr="003925F6">
        <w:rPr>
          <w:rFonts w:ascii="Arial" w:hAnsi="Arial"/>
          <w:sz w:val="20"/>
        </w:rPr>
        <w:t>_________________________</w:t>
      </w:r>
      <w:r w:rsidR="001F0CA1" w:rsidRPr="003925F6">
        <w:rPr>
          <w:rFonts w:ascii="Arial" w:hAnsi="Arial"/>
          <w:sz w:val="20"/>
        </w:rPr>
        <w:t xml:space="preserve">   # of credits transferred:  ______</w:t>
      </w:r>
      <w:r w:rsidRPr="003925F6">
        <w:rPr>
          <w:rFonts w:ascii="Arial" w:hAnsi="Arial" w:cs="Arial"/>
          <w:sz w:val="20"/>
          <w:szCs w:val="20"/>
        </w:rPr>
        <w:tab/>
      </w:r>
    </w:p>
    <w:p w14:paraId="726B945E" w14:textId="77777777" w:rsidR="004E3308" w:rsidRDefault="004E3308" w:rsidP="004E3308">
      <w:pPr>
        <w:pStyle w:val="BodyText2"/>
        <w:spacing w:before="240"/>
        <w:rPr>
          <w:rFonts w:ascii="Arial" w:hAnsi="Arial" w:cs="Arial"/>
          <w:i w:val="0"/>
          <w:sz w:val="24"/>
        </w:rPr>
      </w:pPr>
      <w:r w:rsidRPr="00953012">
        <w:rPr>
          <w:rFonts w:ascii="Arial" w:hAnsi="Arial" w:cs="Arial"/>
          <w:b/>
          <w:i w:val="0"/>
          <w:color w:val="000080"/>
          <w:sz w:val="28"/>
          <w:szCs w:val="28"/>
        </w:rPr>
        <w:t>Graduation Requirements</w:t>
      </w:r>
      <w:r>
        <w:rPr>
          <w:rFonts w:ascii="Arial" w:hAnsi="Arial" w:cs="Arial"/>
          <w:b/>
          <w:i w:val="0"/>
          <w:color w:val="000080"/>
          <w:sz w:val="28"/>
          <w:szCs w:val="28"/>
        </w:rPr>
        <w:t>:</w:t>
      </w:r>
    </w:p>
    <w:tbl>
      <w:tblPr>
        <w:tblW w:w="1060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2988"/>
        <w:gridCol w:w="2039"/>
        <w:gridCol w:w="5580"/>
      </w:tblGrid>
      <w:tr w:rsidR="004E3308" w:rsidRPr="0098740C" w14:paraId="61051F8F" w14:textId="77777777">
        <w:trPr>
          <w:trHeight w:val="288"/>
        </w:trPr>
        <w:tc>
          <w:tcPr>
            <w:tcW w:w="2988" w:type="dxa"/>
            <w:vAlign w:val="center"/>
          </w:tcPr>
          <w:p w14:paraId="2427DA6D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120 ACADEMIC CREDITS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2039" w:type="dxa"/>
            <w:vAlign w:val="center"/>
          </w:tcPr>
          <w:p w14:paraId="27F3603D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3EBFD96E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a </w:t>
            </w:r>
            <w:r w:rsidRPr="00871BE3">
              <w:rPr>
                <w:rFonts w:ascii="Arial" w:hAnsi="Arial" w:cs="Arial"/>
                <w:szCs w:val="16"/>
              </w:rPr>
              <w:t>minimum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of 120 credits</w:t>
            </w:r>
          </w:p>
        </w:tc>
      </w:tr>
      <w:tr w:rsidR="004E3308" w:rsidRPr="0098740C" w14:paraId="7FA689B5" w14:textId="77777777">
        <w:trPr>
          <w:trHeight w:val="288"/>
        </w:trPr>
        <w:tc>
          <w:tcPr>
            <w:tcW w:w="2988" w:type="dxa"/>
            <w:vAlign w:val="center"/>
          </w:tcPr>
          <w:p w14:paraId="1C989F8C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331990">
              <w:rPr>
                <w:rFonts w:ascii="Arial" w:hAnsi="Arial" w:cs="Arial"/>
                <w:i w:val="0"/>
                <w:szCs w:val="20"/>
              </w:rPr>
              <w:t>2.5</w:t>
            </w:r>
            <w:r w:rsidR="004E3308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GPA: </w:t>
            </w:r>
          </w:p>
        </w:tc>
        <w:tc>
          <w:tcPr>
            <w:tcW w:w="2039" w:type="dxa"/>
            <w:vAlign w:val="center"/>
          </w:tcPr>
          <w:p w14:paraId="262D753C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iCs w:val="0"/>
                <w:szCs w:val="20"/>
                <w:u w:val="single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="004E3308">
              <w:rPr>
                <w:rFonts w:ascii="Arial" w:hAnsi="Arial" w:cs="Arial"/>
                <w:i w:val="0"/>
                <w:iCs w:val="0"/>
                <w:szCs w:val="20"/>
                <w:u w:val="single"/>
              </w:rPr>
              <w:t xml:space="preserve"> </w:t>
            </w:r>
          </w:p>
        </w:tc>
        <w:tc>
          <w:tcPr>
            <w:tcW w:w="5580" w:type="dxa"/>
            <w:vAlign w:val="center"/>
          </w:tcPr>
          <w:p w14:paraId="38F73B31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</w:t>
            </w:r>
            <w:r>
              <w:rPr>
                <w:rFonts w:ascii="Arial" w:hAnsi="Arial" w:cs="Arial"/>
                <w:i w:val="0"/>
                <w:szCs w:val="16"/>
              </w:rPr>
              <w:t xml:space="preserve">must maintain </w:t>
            </w:r>
            <w:r w:rsidR="00331990">
              <w:rPr>
                <w:rFonts w:ascii="Arial" w:hAnsi="Arial" w:cs="Arial"/>
                <w:i w:val="0"/>
                <w:szCs w:val="16"/>
              </w:rPr>
              <w:t>2.5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or higher GPA</w:t>
            </w:r>
          </w:p>
        </w:tc>
      </w:tr>
      <w:tr w:rsidR="004E3308" w:rsidRPr="0098740C" w14:paraId="3C3E01AD" w14:textId="77777777">
        <w:trPr>
          <w:trHeight w:val="288"/>
        </w:trPr>
        <w:tc>
          <w:tcPr>
            <w:tcW w:w="2988" w:type="dxa"/>
            <w:vAlign w:val="center"/>
          </w:tcPr>
          <w:p w14:paraId="32FDECD3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45</w:t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UPPER:</w:t>
            </w:r>
            <w:r w:rsidR="004E3308">
              <w:rPr>
                <w:rFonts w:ascii="Arial" w:hAnsi="Arial" w:cs="Arial"/>
                <w:i w:val="0"/>
                <w:szCs w:val="20"/>
              </w:rPr>
              <w:t xml:space="preserve"> LEVEL:</w:t>
            </w:r>
          </w:p>
        </w:tc>
        <w:tc>
          <w:tcPr>
            <w:tcW w:w="2039" w:type="dxa"/>
            <w:vAlign w:val="center"/>
          </w:tcPr>
          <w:p w14:paraId="52732F19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27E2A0C2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a </w:t>
            </w:r>
            <w:r w:rsidRPr="00871BE3">
              <w:rPr>
                <w:rFonts w:ascii="Arial" w:hAnsi="Arial" w:cs="Arial"/>
                <w:szCs w:val="16"/>
              </w:rPr>
              <w:t>minimum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of 45 Upper Level credits</w:t>
            </w:r>
          </w:p>
        </w:tc>
      </w:tr>
      <w:tr w:rsidR="004E3308" w:rsidRPr="0098740C" w14:paraId="63597D6D" w14:textId="77777777">
        <w:trPr>
          <w:trHeight w:val="288"/>
        </w:trPr>
        <w:tc>
          <w:tcPr>
            <w:tcW w:w="2988" w:type="dxa"/>
            <w:vAlign w:val="center"/>
          </w:tcPr>
          <w:p w14:paraId="31D32377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8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30 UMBC CREDITS</w:t>
            </w:r>
            <w:r w:rsidR="004E3308"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2039" w:type="dxa"/>
            <w:vAlign w:val="center"/>
          </w:tcPr>
          <w:p w14:paraId="0C044900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1B714464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: a </w:t>
            </w:r>
            <w:r w:rsidRPr="00871BE3">
              <w:rPr>
                <w:rFonts w:ascii="Arial" w:hAnsi="Arial" w:cs="Arial"/>
                <w:szCs w:val="16"/>
              </w:rPr>
              <w:t>minimum</w:t>
            </w:r>
            <w:r w:rsidRPr="00871BE3">
              <w:rPr>
                <w:rFonts w:ascii="Arial" w:hAnsi="Arial" w:cs="Arial"/>
                <w:i w:val="0"/>
                <w:szCs w:val="16"/>
              </w:rPr>
              <w:t xml:space="preserve"> of 30 UMBC credits</w:t>
            </w:r>
          </w:p>
        </w:tc>
      </w:tr>
      <w:tr w:rsidR="004E3308" w:rsidRPr="0039718D" w14:paraId="3F1943F2" w14:textId="77777777">
        <w:trPr>
          <w:trHeight w:val="288"/>
        </w:trPr>
        <w:tc>
          <w:tcPr>
            <w:tcW w:w="2988" w:type="dxa"/>
            <w:vAlign w:val="center"/>
          </w:tcPr>
          <w:p w14:paraId="7B2DBB46" w14:textId="77777777" w:rsidR="004E3308" w:rsidRPr="0039718D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39718D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39718D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39718D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39718D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2 PE COURSES:</w:t>
            </w:r>
          </w:p>
        </w:tc>
        <w:tc>
          <w:tcPr>
            <w:tcW w:w="2039" w:type="dxa"/>
            <w:vAlign w:val="center"/>
          </w:tcPr>
          <w:p w14:paraId="2476763A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8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="004E3308" w:rsidRPr="00871BE3">
              <w:rPr>
                <w:rFonts w:ascii="Arial" w:hAnsi="Arial" w:cs="Arial"/>
                <w:i w:val="0"/>
                <w:iCs w:val="0"/>
              </w:rPr>
              <w:t xml:space="preserve">,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6FA2440B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b/>
                <w:i w:val="0"/>
                <w:szCs w:val="16"/>
              </w:rPr>
              <w:t>Required</w:t>
            </w:r>
            <w:r w:rsidRPr="00871BE3">
              <w:rPr>
                <w:rFonts w:ascii="Arial" w:hAnsi="Arial" w:cs="Arial"/>
                <w:i w:val="0"/>
                <w:szCs w:val="16"/>
              </w:rPr>
              <w:t>: 2 PE courses (credits do not transfer in)</w:t>
            </w:r>
          </w:p>
        </w:tc>
      </w:tr>
      <w:tr w:rsidR="004E3308" w:rsidRPr="0098740C" w14:paraId="55303B39" w14:textId="77777777">
        <w:trPr>
          <w:trHeight w:val="288"/>
        </w:trPr>
        <w:tc>
          <w:tcPr>
            <w:tcW w:w="2988" w:type="dxa"/>
            <w:vAlign w:val="center"/>
          </w:tcPr>
          <w:p w14:paraId="47506EC2" w14:textId="77777777" w:rsidR="004E3308" w:rsidRPr="0098740C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TOTAL TRANSFER</w:t>
            </w:r>
            <w:r w:rsidR="004E3308" w:rsidRPr="0098740C">
              <w:rPr>
                <w:rFonts w:ascii="Arial" w:hAnsi="Arial" w:cs="Arial"/>
                <w:i w:val="0"/>
                <w:szCs w:val="28"/>
              </w:rPr>
              <w:t>:</w:t>
            </w:r>
          </w:p>
        </w:tc>
        <w:tc>
          <w:tcPr>
            <w:tcW w:w="2039" w:type="dxa"/>
            <w:vAlign w:val="center"/>
          </w:tcPr>
          <w:p w14:paraId="73B5EC21" w14:textId="77777777" w:rsidR="004E3308" w:rsidRPr="00871BE3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 w:rsidR="004E3308"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  <w:tc>
          <w:tcPr>
            <w:tcW w:w="5580" w:type="dxa"/>
            <w:vAlign w:val="center"/>
          </w:tcPr>
          <w:p w14:paraId="25309E28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i w:val="0"/>
                <w:szCs w:val="16"/>
              </w:rPr>
            </w:pPr>
            <w:r w:rsidRPr="00871BE3">
              <w:rPr>
                <w:rFonts w:ascii="Arial" w:hAnsi="Arial" w:cs="Arial"/>
                <w:i w:val="0"/>
                <w:szCs w:val="16"/>
              </w:rPr>
              <w:t>No more than 60 from 2-year; 90 from 4-year or combined</w:t>
            </w:r>
          </w:p>
        </w:tc>
      </w:tr>
      <w:tr w:rsidR="004E3308" w:rsidRPr="003F25D4" w14:paraId="4CB574B4" w14:textId="77777777">
        <w:trPr>
          <w:trHeight w:val="288"/>
        </w:trPr>
        <w:tc>
          <w:tcPr>
            <w:tcW w:w="2988" w:type="dxa"/>
            <w:vAlign w:val="center"/>
          </w:tcPr>
          <w:p w14:paraId="1A7ED359" w14:textId="77777777" w:rsidR="004E3308" w:rsidRPr="003F25D4" w:rsidRDefault="00C74B83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  <w:r w:rsidRPr="0098740C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="004E3308" w:rsidRPr="0098740C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="004E3308">
              <w:rPr>
                <w:rFonts w:ascii="Arial" w:hAnsi="Arial" w:cs="Arial"/>
                <w:i w:val="0"/>
                <w:szCs w:val="20"/>
              </w:rPr>
              <w:t>SG Lang. Ex.?</w:t>
            </w:r>
          </w:p>
        </w:tc>
        <w:tc>
          <w:tcPr>
            <w:tcW w:w="2039" w:type="dxa"/>
            <w:vAlign w:val="center"/>
          </w:tcPr>
          <w:p w14:paraId="0E7EB8D4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</w:p>
        </w:tc>
        <w:tc>
          <w:tcPr>
            <w:tcW w:w="5580" w:type="dxa"/>
            <w:vAlign w:val="center"/>
          </w:tcPr>
          <w:p w14:paraId="2E855909" w14:textId="77777777" w:rsidR="004E3308" w:rsidRPr="00871BE3" w:rsidRDefault="004E3308" w:rsidP="004E3308">
            <w:pPr>
              <w:pStyle w:val="BodyText2"/>
              <w:spacing w:before="20" w:after="20"/>
              <w:rPr>
                <w:rFonts w:ascii="Arial" w:hAnsi="Arial" w:cs="Arial"/>
                <w:b/>
                <w:i w:val="0"/>
                <w:szCs w:val="20"/>
              </w:rPr>
            </w:pPr>
          </w:p>
        </w:tc>
      </w:tr>
    </w:tbl>
    <w:p w14:paraId="42F9089E" w14:textId="39BAE337" w:rsidR="004E3308" w:rsidRPr="004B2413" w:rsidRDefault="004B2413" w:rsidP="004B2413">
      <w:pPr>
        <w:spacing w:before="120"/>
        <w:ind w:left="65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0"/>
          <w:szCs w:val="20"/>
          <w:u w:val="single"/>
        </w:rPr>
        <w:t>Gen Ed or prereq c</w:t>
      </w:r>
      <w:r w:rsidRPr="004B2413">
        <w:rPr>
          <w:rFonts w:ascii="Arial" w:hAnsi="Arial" w:cs="Arial"/>
          <w:b/>
          <w:sz w:val="20"/>
          <w:szCs w:val="20"/>
          <w:u w:val="single"/>
        </w:rPr>
        <w:t xml:space="preserve">ourses that you </w:t>
      </w:r>
      <w:r>
        <w:rPr>
          <w:rFonts w:ascii="Arial" w:hAnsi="Arial" w:cs="Arial"/>
          <w:b/>
          <w:sz w:val="20"/>
          <w:szCs w:val="20"/>
          <w:u w:val="single"/>
        </w:rPr>
        <w:br/>
      </w:r>
      <w:r w:rsidRPr="004B2413">
        <w:rPr>
          <w:rFonts w:ascii="Arial" w:hAnsi="Arial" w:cs="Arial"/>
          <w:b/>
          <w:sz w:val="20"/>
          <w:szCs w:val="20"/>
          <w:u w:val="single"/>
        </w:rPr>
        <w:t>need to take:</w:t>
      </w:r>
      <w:r w:rsidR="004E3308" w:rsidRPr="004B2413">
        <w:rPr>
          <w:rFonts w:ascii="Arial" w:hAnsi="Arial" w:cs="Arial"/>
          <w:b/>
          <w:sz w:val="20"/>
          <w:szCs w:val="20"/>
          <w:u w:val="single"/>
        </w:rPr>
        <w:br/>
      </w:r>
    </w:p>
    <w:tbl>
      <w:tblPr>
        <w:tblW w:w="649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0A0" w:firstRow="1" w:lastRow="0" w:firstColumn="1" w:lastColumn="0" w:noHBand="0" w:noVBand="0"/>
      </w:tblPr>
      <w:tblGrid>
        <w:gridCol w:w="1617"/>
        <w:gridCol w:w="4881"/>
      </w:tblGrid>
      <w:tr w:rsidR="00B249B7" w:rsidRPr="0098740C" w14:paraId="47CB4A12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DB9609F" w14:textId="50AE4CC3" w:rsidR="00B249B7" w:rsidRPr="004B2413" w:rsidRDefault="004B2413" w:rsidP="004E3308">
            <w:pPr>
              <w:rPr>
                <w:rFonts w:ascii="Arial" w:hAnsi="Arial" w:cs="Arial"/>
                <w:bCs/>
                <w:iCs/>
                <w:sz w:val="18"/>
                <w:szCs w:val="18"/>
              </w:rPr>
            </w:pPr>
            <w:r w:rsidRPr="004B2413">
              <w:rPr>
                <w:rFonts w:ascii="Arial" w:hAnsi="Arial" w:cs="Arial"/>
                <w:bCs/>
                <w:iCs/>
                <w:sz w:val="18"/>
                <w:szCs w:val="18"/>
              </w:rPr>
              <w:t>Gen Ed Courses</w:t>
            </w:r>
            <w:r>
              <w:rPr>
                <w:rFonts w:ascii="Arial" w:hAnsi="Arial" w:cs="Arial"/>
                <w:bCs/>
                <w:iCs/>
                <w:sz w:val="18"/>
                <w:szCs w:val="18"/>
              </w:rPr>
              <w:t>:</w:t>
            </w:r>
          </w:p>
        </w:tc>
        <w:tc>
          <w:tcPr>
            <w:tcW w:w="4881" w:type="dxa"/>
            <w:vAlign w:val="center"/>
          </w:tcPr>
          <w:p w14:paraId="3BBC746D" w14:textId="720FC889" w:rsidR="00B249B7" w:rsidRPr="00595BA6" w:rsidRDefault="00E46940" w:rsidP="004E3308">
            <w:pPr>
              <w:pStyle w:val="BodyText2"/>
              <w:ind w:right="-234"/>
              <w:rPr>
                <w:rFonts w:ascii="Arial" w:hAnsi="Arial" w:cs="Arial"/>
                <w:b/>
                <w:i w:val="0"/>
                <w:szCs w:val="20"/>
              </w:rPr>
            </w:pPr>
            <w:r w:rsidRPr="00595BA6">
              <w:rPr>
                <w:rFonts w:ascii="Arial" w:hAnsi="Arial" w:cs="Arial"/>
                <w:b/>
                <w:i w:val="0"/>
                <w:szCs w:val="20"/>
              </w:rPr>
              <w:t>GEP:  _____    GFR:  _____</w:t>
            </w:r>
          </w:p>
        </w:tc>
      </w:tr>
      <w:tr w:rsidR="001F0CA1" w:rsidRPr="0098740C" w14:paraId="0D9DCE3A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66CC8065" w14:textId="77777777" w:rsidR="001F0CA1" w:rsidRPr="0098740C" w:rsidRDefault="001F0CA1" w:rsidP="004E3308">
            <w:pPr>
              <w:rPr>
                <w:rFonts w:ascii="Arial" w:hAnsi="Arial" w:cs="Arial"/>
                <w:sz w:val="20"/>
                <w:szCs w:val="18"/>
              </w:rPr>
            </w:pP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begin">
                <w:ffData>
                  <w:name w:val="Check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4"/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bCs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fldChar w:fldCharType="end"/>
            </w:r>
            <w:bookmarkEnd w:id="1"/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ENGL</w: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:  </w:t>
            </w:r>
          </w:p>
        </w:tc>
        <w:tc>
          <w:tcPr>
            <w:tcW w:w="4881" w:type="dxa"/>
            <w:vAlign w:val="center"/>
          </w:tcPr>
          <w:p w14:paraId="4E668B37" w14:textId="5A894831" w:rsidR="00B249B7" w:rsidRPr="00B249B7" w:rsidRDefault="001F0CA1" w:rsidP="004E3308">
            <w:pPr>
              <w:pStyle w:val="BodyText2"/>
              <w:ind w:right="-234"/>
              <w:rPr>
                <w:rFonts w:ascii="Arial" w:hAnsi="Arial"/>
                <w:i w:val="0"/>
                <w:iCs w:val="0"/>
                <w:sz w:val="16"/>
                <w:szCs w:val="16"/>
              </w:rPr>
            </w:pPr>
            <w:r w:rsidRPr="00871BE3">
              <w:rPr>
                <w:rFonts w:ascii="Arial" w:hAnsi="Arial" w:cs="Arial"/>
                <w:i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szCs w:val="20"/>
              </w:rPr>
            </w:r>
            <w:r w:rsidR="003F2198">
              <w:rPr>
                <w:rFonts w:ascii="Arial" w:hAnsi="Arial" w:cs="Arial"/>
                <w:i w:val="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1F0CA1" w:rsidRPr="0098740C" w14:paraId="6791AFAB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79FD51FF" w14:textId="77777777" w:rsidR="001F0CA1" w:rsidRPr="0098740C" w:rsidRDefault="001F0CA1" w:rsidP="004E3308">
            <w:pPr>
              <w:rPr>
                <w:rFonts w:ascii="Arial" w:hAnsi="Arial" w:cs="Arial"/>
                <w:sz w:val="20"/>
                <w:szCs w:val="18"/>
              </w:rPr>
            </w:pPr>
            <w:r w:rsidRPr="0098740C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55"/>
            <w:r w:rsidRPr="0098740C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bookmarkEnd w:id="2"/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98740C">
              <w:rPr>
                <w:rFonts w:ascii="Arial" w:hAnsi="Arial" w:cs="Arial"/>
                <w:bCs/>
                <w:iCs/>
                <w:sz w:val="20"/>
                <w:szCs w:val="20"/>
              </w:rPr>
              <w:t>AH</w:t>
            </w:r>
            <w:r w:rsidRPr="0098740C">
              <w:rPr>
                <w:rFonts w:ascii="Arial" w:hAnsi="Arial" w:cs="Arial"/>
                <w:iCs/>
                <w:sz w:val="20"/>
                <w:szCs w:val="20"/>
              </w:rPr>
              <w:t xml:space="preserve">: </w:t>
            </w:r>
          </w:p>
        </w:tc>
        <w:tc>
          <w:tcPr>
            <w:tcW w:w="4881" w:type="dxa"/>
            <w:vAlign w:val="center"/>
          </w:tcPr>
          <w:p w14:paraId="063F960E" w14:textId="77777777" w:rsidR="001F0CA1" w:rsidRPr="00871BE3" w:rsidRDefault="001F0CA1" w:rsidP="004E3308">
            <w:pPr>
              <w:pStyle w:val="BodyText2"/>
              <w:ind w:right="-234"/>
              <w:rPr>
                <w:rFonts w:ascii="Arial" w:hAnsi="Arial" w:cs="Arial"/>
                <w:i w:val="0"/>
                <w:iCs w:val="0"/>
                <w:szCs w:val="20"/>
              </w:rPr>
            </w:pP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iCs w:val="0"/>
                <w:szCs w:val="20"/>
              </w:rPr>
            </w:r>
            <w:r w:rsidR="003F2198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iCs w:val="0"/>
                <w:szCs w:val="20"/>
              </w:rPr>
            </w:r>
            <w:r w:rsidR="003F2198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 w:val="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 w:val="0"/>
                <w:iCs w:val="0"/>
                <w:szCs w:val="20"/>
              </w:rPr>
            </w:r>
            <w:r w:rsidR="003F2198">
              <w:rPr>
                <w:rFonts w:ascii="Arial" w:hAnsi="Arial" w:cs="Arial"/>
                <w:i w:val="0"/>
                <w:iCs w:val="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 w:val="0"/>
                <w:iCs w:val="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 w:val="0"/>
                <w:iCs w:val="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 w:val="0"/>
                <w:iCs w:val="0"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 w:val="0"/>
                <w:iCs w:val="0"/>
                <w:sz w:val="16"/>
                <w:szCs w:val="16"/>
              </w:rPr>
              <w:fldChar w:fldCharType="end"/>
            </w:r>
          </w:p>
        </w:tc>
      </w:tr>
      <w:tr w:rsidR="001F0CA1" w:rsidRPr="0098740C" w14:paraId="4157DEBA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B0D2B61" w14:textId="77777777" w:rsidR="001F0CA1" w:rsidRPr="0098740C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6"/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bookmarkEnd w:id="3"/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SS: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23461689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  <w:u w:val="single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1F0CA1" w:rsidRPr="0098740C" w14:paraId="44DE665E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63086D58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M: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5557B8C3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</w:p>
        </w:tc>
      </w:tr>
      <w:tr w:rsidR="001F0CA1" w:rsidRPr="0098740C" w14:paraId="1DF50BB8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309ED0E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BPS &amp; Lab:</w:t>
            </w:r>
          </w:p>
        </w:tc>
        <w:tc>
          <w:tcPr>
            <w:tcW w:w="4881" w:type="dxa"/>
            <w:vAlign w:val="center"/>
          </w:tcPr>
          <w:p w14:paraId="4ED801CF" w14:textId="77777777" w:rsidR="001F0CA1" w:rsidRPr="00871BE3" w:rsidRDefault="001F0CA1" w:rsidP="004E3308">
            <w:pPr>
              <w:tabs>
                <w:tab w:val="left" w:pos="900"/>
                <w:tab w:val="left" w:pos="108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= LAB</w:t>
            </w:r>
          </w:p>
        </w:tc>
      </w:tr>
      <w:tr w:rsidR="001F0CA1" w:rsidRPr="0098740C" w14:paraId="0ECC6D8B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CCF53DB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C: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18D0D360" w14:textId="77777777" w:rsidR="001F0CA1" w:rsidRPr="00871BE3" w:rsidRDefault="001F0CA1" w:rsidP="004E3308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(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F0CA1" w:rsidRPr="0098740C" w14:paraId="1A363638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53931A3A" w14:textId="77777777" w:rsidR="001F0CA1" w:rsidRPr="0098740C" w:rsidRDefault="001F0CA1" w:rsidP="004E330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t xml:space="preserve"> L(201):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4D620DC5" w14:textId="77777777" w:rsidR="001F0CA1" w:rsidRPr="00871BE3" w:rsidRDefault="001F0CA1" w:rsidP="004E3308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871BE3">
              <w:rPr>
                <w:rFonts w:ascii="Arial" w:hAnsi="Arial" w:cs="Arial"/>
                <w:sz w:val="20"/>
                <w:szCs w:val="20"/>
              </w:rPr>
              <w:t>(L 101: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Pr="00871BE3">
              <w:rPr>
                <w:rFonts w:ascii="Arial" w:hAnsi="Arial" w:cs="Arial"/>
                <w:sz w:val="20"/>
                <w:szCs w:val="20"/>
              </w:rPr>
              <w:t>L 102: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)  </w:t>
            </w:r>
            <w:r w:rsidRPr="00871BE3">
              <w:rPr>
                <w:rFonts w:ascii="Arial" w:hAnsi="Arial" w:cs="Arial"/>
                <w:sz w:val="20"/>
                <w:szCs w:val="20"/>
              </w:rPr>
              <w:t>L 201: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  </w:t>
            </w:r>
          </w:p>
        </w:tc>
      </w:tr>
      <w:tr w:rsidR="001F0CA1" w:rsidRPr="0098740C" w14:paraId="162BEDD5" w14:textId="77777777" w:rsidTr="001F0CA1">
        <w:trPr>
          <w:trHeight w:val="288"/>
        </w:trPr>
        <w:tc>
          <w:tcPr>
            <w:tcW w:w="1617" w:type="dxa"/>
            <w:vAlign w:val="center"/>
          </w:tcPr>
          <w:p w14:paraId="2CCAB1C6" w14:textId="77777777" w:rsidR="001F0CA1" w:rsidRPr="0098740C" w:rsidRDefault="001F0CA1" w:rsidP="005F000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</w:r>
            <w:r w:rsidR="003F2198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98740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>PE:</w:t>
            </w:r>
            <w:r w:rsidRPr="0098740C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4881" w:type="dxa"/>
            <w:vAlign w:val="center"/>
          </w:tcPr>
          <w:p w14:paraId="7712D1F1" w14:textId="1A9B6444" w:rsidR="00B249B7" w:rsidRPr="00B249B7" w:rsidRDefault="001F0CA1" w:rsidP="005F0003">
            <w:pPr>
              <w:tabs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 xml:space="preserve">    (</w:t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instrText xml:space="preserve"> FORMCHECKBOX </w:instrText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</w:r>
            <w:r w:rsidR="003F2198">
              <w:rPr>
                <w:rFonts w:ascii="Arial" w:hAnsi="Arial" w:cs="Arial"/>
                <w:iCs/>
                <w:sz w:val="20"/>
                <w:szCs w:val="20"/>
              </w:rPr>
              <w:fldChar w:fldCharType="separate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fldChar w:fldCharType="end"/>
            </w:r>
            <w:r w:rsidRPr="00871BE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871BE3">
              <w:rPr>
                <w:rFonts w:ascii="Arial" w:hAnsi="Arial" w:cs="Arial"/>
                <w:iCs/>
                <w:sz w:val="20"/>
                <w:szCs w:val="20"/>
                <w:u w:val="words"/>
              </w:rPr>
              <w:t xml:space="preserve">  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_____"/>
                  </w:textInput>
                </w:ffData>
              </w:fldCha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/>
                <w:i/>
                <w:iCs/>
                <w:sz w:val="16"/>
                <w:szCs w:val="16"/>
              </w:rPr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separate"/>
            </w:r>
            <w:r>
              <w:rPr>
                <w:rFonts w:ascii="Arial" w:hAnsi="Arial"/>
                <w:i/>
                <w:iCs/>
                <w:noProof/>
                <w:sz w:val="16"/>
                <w:szCs w:val="16"/>
              </w:rPr>
              <w:t>_____</w:t>
            </w:r>
            <w:r>
              <w:rPr>
                <w:rFonts w:ascii="Arial" w:hAnsi="Arial"/>
                <w:i/>
                <w:iCs/>
                <w:sz w:val="16"/>
                <w:szCs w:val="16"/>
              </w:rPr>
              <w:fldChar w:fldCharType="end"/>
            </w:r>
            <w:r w:rsidRPr="00871BE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C41A623" w14:textId="77777777" w:rsidR="0097050B" w:rsidRDefault="006D3CC8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  <w:bookmarkStart w:id="4" w:name="_PictureBullets"/>
      <w:bookmarkEnd w:id="4"/>
      <w:r>
        <w:rPr>
          <w:rFonts w:ascii="Trebuchet MS" w:hAnsi="Trebuchet MS"/>
          <w:b/>
          <w:sz w:val="16"/>
          <w:szCs w:val="16"/>
        </w:rPr>
        <w:br/>
      </w:r>
    </w:p>
    <w:tbl>
      <w:tblPr>
        <w:tblStyle w:val="TableGrid"/>
        <w:tblpPr w:leftFromText="180" w:rightFromText="180" w:vertAnchor="page" w:horzAnchor="page" w:tblpX="6949" w:tblpY="8209"/>
        <w:tblW w:w="4788" w:type="dxa"/>
        <w:tblLayout w:type="fixed"/>
        <w:tblLook w:val="04A0" w:firstRow="1" w:lastRow="0" w:firstColumn="1" w:lastColumn="0" w:noHBand="0" w:noVBand="1"/>
      </w:tblPr>
      <w:tblGrid>
        <w:gridCol w:w="2808"/>
        <w:gridCol w:w="990"/>
        <w:gridCol w:w="990"/>
      </w:tblGrid>
      <w:tr w:rsidR="0097050B" w:rsidRPr="000A1C64" w14:paraId="0E926777" w14:textId="77777777" w:rsidTr="0097050B">
        <w:tc>
          <w:tcPr>
            <w:tcW w:w="4788" w:type="dxa"/>
            <w:gridSpan w:val="3"/>
          </w:tcPr>
          <w:p w14:paraId="4D8F53E5" w14:textId="74718435" w:rsidR="0097050B" w:rsidRPr="000A1C64" w:rsidRDefault="0097050B" w:rsidP="0097050B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/>
                <w:b/>
                <w:sz w:val="16"/>
                <w:szCs w:val="16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1C64">
              <w:rPr>
                <w:rFonts w:ascii="Arial" w:hAnsi="Arial"/>
                <w:b/>
                <w:sz w:val="16"/>
                <w:szCs w:val="16"/>
              </w:rPr>
              <w:instrText xml:space="preserve"> FORMCHECKBOX </w:instrText>
            </w:r>
            <w:r w:rsidR="003F2198">
              <w:rPr>
                <w:rFonts w:ascii="Arial" w:hAnsi="Arial"/>
                <w:b/>
                <w:sz w:val="16"/>
                <w:szCs w:val="16"/>
              </w:rPr>
            </w:r>
            <w:r w:rsidR="003F2198">
              <w:rPr>
                <w:rFonts w:ascii="Arial" w:hAnsi="Arial"/>
                <w:b/>
                <w:sz w:val="16"/>
                <w:szCs w:val="16"/>
              </w:rPr>
              <w:fldChar w:fldCharType="separate"/>
            </w:r>
            <w:r w:rsidRPr="000A1C64">
              <w:rPr>
                <w:rFonts w:ascii="Arial" w:hAnsi="Arial"/>
                <w:b/>
                <w:sz w:val="16"/>
                <w:szCs w:val="16"/>
              </w:rPr>
              <w:fldChar w:fldCharType="end"/>
            </w:r>
            <w:r w:rsidRPr="000A1C64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Social Work Prerequisites</w:t>
            </w:r>
            <w:r w:rsidRPr="000A1C64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97050B" w:rsidRPr="000A1C64" w14:paraId="517B1AC3" w14:textId="77777777" w:rsidTr="0097050B">
        <w:tc>
          <w:tcPr>
            <w:tcW w:w="2808" w:type="dxa"/>
          </w:tcPr>
          <w:p w14:paraId="2197E99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990" w:type="dxa"/>
          </w:tcPr>
          <w:p w14:paraId="5BE929E2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Semester</w:t>
            </w:r>
          </w:p>
        </w:tc>
        <w:tc>
          <w:tcPr>
            <w:tcW w:w="990" w:type="dxa"/>
          </w:tcPr>
          <w:p w14:paraId="1AF8AFC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</w:tr>
      <w:tr w:rsidR="0097050B" w:rsidRPr="000A1C64" w14:paraId="41DAB595" w14:textId="77777777" w:rsidTr="0097050B">
        <w:tc>
          <w:tcPr>
            <w:tcW w:w="2808" w:type="dxa"/>
          </w:tcPr>
          <w:p w14:paraId="7ABE85A6" w14:textId="416E555B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Psychology</w:t>
            </w:r>
          </w:p>
        </w:tc>
        <w:tc>
          <w:tcPr>
            <w:tcW w:w="990" w:type="dxa"/>
          </w:tcPr>
          <w:p w14:paraId="7A1A373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AC4902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0A5883D4" w14:textId="77777777" w:rsidTr="0097050B">
        <w:tc>
          <w:tcPr>
            <w:tcW w:w="2808" w:type="dxa"/>
          </w:tcPr>
          <w:p w14:paraId="7E74DC4F" w14:textId="231C20C5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Sociology</w:t>
            </w:r>
          </w:p>
        </w:tc>
        <w:tc>
          <w:tcPr>
            <w:tcW w:w="990" w:type="dxa"/>
          </w:tcPr>
          <w:p w14:paraId="6434B1F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49C46E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96D6C44" w14:textId="77777777" w:rsidTr="0097050B">
        <w:tc>
          <w:tcPr>
            <w:tcW w:w="2808" w:type="dxa"/>
          </w:tcPr>
          <w:p w14:paraId="00C61E2E" w14:textId="755C0C76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 to Biology</w:t>
            </w:r>
          </w:p>
        </w:tc>
        <w:tc>
          <w:tcPr>
            <w:tcW w:w="990" w:type="dxa"/>
          </w:tcPr>
          <w:p w14:paraId="4B808D1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1DB1CF61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64187120" w14:textId="77777777" w:rsidTr="0097050B">
        <w:tc>
          <w:tcPr>
            <w:tcW w:w="2808" w:type="dxa"/>
          </w:tcPr>
          <w:p w14:paraId="05DF571B" w14:textId="12B21375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Statistics</w:t>
            </w:r>
          </w:p>
        </w:tc>
        <w:tc>
          <w:tcPr>
            <w:tcW w:w="990" w:type="dxa"/>
          </w:tcPr>
          <w:p w14:paraId="641D579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4B5F8D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110E23D2" w14:textId="77777777" w:rsidTr="0097050B">
        <w:tc>
          <w:tcPr>
            <w:tcW w:w="2808" w:type="dxa"/>
          </w:tcPr>
          <w:p w14:paraId="18B8BFBB" w14:textId="4593DFAC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Political science or Economics</w:t>
            </w:r>
          </w:p>
        </w:tc>
        <w:tc>
          <w:tcPr>
            <w:tcW w:w="990" w:type="dxa"/>
          </w:tcPr>
          <w:p w14:paraId="02A01A0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312BDF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tbl>
      <w:tblPr>
        <w:tblStyle w:val="TableGrid"/>
        <w:tblpPr w:leftFromText="180" w:rightFromText="180" w:vertAnchor="page" w:horzAnchor="page" w:tblpX="1009" w:tblpY="7849"/>
        <w:tblW w:w="5508" w:type="dxa"/>
        <w:tblLayout w:type="fixed"/>
        <w:tblLook w:val="04A0" w:firstRow="1" w:lastRow="0" w:firstColumn="1" w:lastColumn="0" w:noHBand="0" w:noVBand="1"/>
      </w:tblPr>
      <w:tblGrid>
        <w:gridCol w:w="3468"/>
        <w:gridCol w:w="1230"/>
        <w:gridCol w:w="810"/>
      </w:tblGrid>
      <w:tr w:rsidR="0097050B" w:rsidRPr="000A1C64" w14:paraId="63ED1FEC" w14:textId="77777777" w:rsidTr="0097050B">
        <w:tc>
          <w:tcPr>
            <w:tcW w:w="5508" w:type="dxa"/>
            <w:gridSpan w:val="3"/>
          </w:tcPr>
          <w:p w14:paraId="3B2DB7B3" w14:textId="27FDB4C9" w:rsidR="0097050B" w:rsidRPr="000A1C64" w:rsidRDefault="0097050B" w:rsidP="0097050B">
            <w:pPr>
              <w:spacing w:before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A1C64">
              <w:rPr>
                <w:rFonts w:ascii="Arial" w:hAnsi="Arial"/>
                <w:b/>
                <w:sz w:val="16"/>
                <w:szCs w:val="16"/>
              </w:rPr>
              <w:fldChar w:fldCharType="begin">
                <w:ffData>
                  <w:name w:val="Check7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1C64">
              <w:rPr>
                <w:rFonts w:ascii="Arial" w:hAnsi="Arial"/>
                <w:b/>
                <w:sz w:val="16"/>
                <w:szCs w:val="16"/>
              </w:rPr>
              <w:instrText xml:space="preserve"> FORMCHECKBOX </w:instrText>
            </w:r>
            <w:r w:rsidR="003F2198">
              <w:rPr>
                <w:rFonts w:ascii="Arial" w:hAnsi="Arial"/>
                <w:b/>
                <w:sz w:val="16"/>
                <w:szCs w:val="16"/>
              </w:rPr>
            </w:r>
            <w:r w:rsidR="003F2198">
              <w:rPr>
                <w:rFonts w:ascii="Arial" w:hAnsi="Arial"/>
                <w:b/>
                <w:sz w:val="16"/>
                <w:szCs w:val="16"/>
              </w:rPr>
              <w:fldChar w:fldCharType="separate"/>
            </w:r>
            <w:r w:rsidRPr="000A1C64">
              <w:rPr>
                <w:rFonts w:ascii="Arial" w:hAnsi="Arial"/>
                <w:b/>
                <w:sz w:val="16"/>
                <w:szCs w:val="16"/>
              </w:rPr>
              <w:fldChar w:fldCharType="end"/>
            </w:r>
            <w:r w:rsidRPr="000A1C64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0A1C64">
              <w:rPr>
                <w:rFonts w:ascii="Arial" w:hAnsi="Arial" w:cs="Arial"/>
                <w:b/>
                <w:sz w:val="16"/>
                <w:szCs w:val="16"/>
                <w:u w:val="single"/>
              </w:rPr>
              <w:t>Major Requirements</w:t>
            </w:r>
          </w:p>
        </w:tc>
      </w:tr>
      <w:tr w:rsidR="0097050B" w:rsidRPr="000A1C64" w14:paraId="1C22FFD4" w14:textId="77777777" w:rsidTr="0097050B">
        <w:tc>
          <w:tcPr>
            <w:tcW w:w="3468" w:type="dxa"/>
          </w:tcPr>
          <w:p w14:paraId="1AEE8F0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bCs/>
                <w:sz w:val="16"/>
                <w:szCs w:val="16"/>
              </w:rPr>
              <w:t>Course</w:t>
            </w:r>
          </w:p>
        </w:tc>
        <w:tc>
          <w:tcPr>
            <w:tcW w:w="1230" w:type="dxa"/>
          </w:tcPr>
          <w:p w14:paraId="4CF1E7C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Semester</w:t>
            </w:r>
          </w:p>
        </w:tc>
        <w:tc>
          <w:tcPr>
            <w:tcW w:w="810" w:type="dxa"/>
          </w:tcPr>
          <w:p w14:paraId="77553D71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A1C64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</w:tr>
      <w:tr w:rsidR="0097050B" w:rsidRPr="000A1C64" w14:paraId="0AD750AE" w14:textId="77777777" w:rsidTr="0097050B">
        <w:tc>
          <w:tcPr>
            <w:tcW w:w="3468" w:type="dxa"/>
          </w:tcPr>
          <w:p w14:paraId="05BD318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Information Technology (Sowk 240)</w:t>
            </w:r>
            <w:r w:rsidRPr="000A1C64">
              <w:rPr>
                <w:rFonts w:ascii="Arial" w:hAnsi="Arial" w:cs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1230" w:type="dxa"/>
          </w:tcPr>
          <w:p w14:paraId="46219C6C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127AC4A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EEFF399" w14:textId="77777777" w:rsidTr="0097050B">
        <w:tc>
          <w:tcPr>
            <w:tcW w:w="3468" w:type="dxa"/>
          </w:tcPr>
          <w:p w14:paraId="013EC90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>Policy 1 (Sowk 260)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60B3C72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6BEBC4F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CA0317F" w14:textId="77777777" w:rsidTr="0097050B">
        <w:tc>
          <w:tcPr>
            <w:tcW w:w="3468" w:type="dxa"/>
          </w:tcPr>
          <w:p w14:paraId="6661138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Policy 2  (Sowk 360)                               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35368E1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08F6BC3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13CA08EE" w14:textId="77777777" w:rsidTr="0097050B">
        <w:tc>
          <w:tcPr>
            <w:tcW w:w="3468" w:type="dxa"/>
          </w:tcPr>
          <w:p w14:paraId="2897BDF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Human Behavior 1 (Sowk 388)                                         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t> </w:t>
            </w:r>
          </w:p>
        </w:tc>
        <w:tc>
          <w:tcPr>
            <w:tcW w:w="1230" w:type="dxa"/>
          </w:tcPr>
          <w:p w14:paraId="605F64B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6A71B2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23B486B1" w14:textId="77777777" w:rsidTr="0097050B">
        <w:tc>
          <w:tcPr>
            <w:tcW w:w="3468" w:type="dxa"/>
          </w:tcPr>
          <w:p w14:paraId="48C550C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Human Behavior 2  (Sowk 389)                                        </w:t>
            </w:r>
          </w:p>
        </w:tc>
        <w:tc>
          <w:tcPr>
            <w:tcW w:w="1230" w:type="dxa"/>
          </w:tcPr>
          <w:p w14:paraId="54B9A71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714CA07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21E13C26" w14:textId="77777777" w:rsidTr="0097050B">
        <w:tc>
          <w:tcPr>
            <w:tcW w:w="3468" w:type="dxa"/>
          </w:tcPr>
          <w:p w14:paraId="5F9FF43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Social Work Research (Sowk 470)                                   </w:t>
            </w:r>
          </w:p>
        </w:tc>
        <w:tc>
          <w:tcPr>
            <w:tcW w:w="1230" w:type="dxa"/>
          </w:tcPr>
          <w:p w14:paraId="1668B98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AA11CF8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93EBAF6" w14:textId="77777777" w:rsidTr="0097050B">
        <w:tc>
          <w:tcPr>
            <w:tcW w:w="3468" w:type="dxa"/>
          </w:tcPr>
          <w:p w14:paraId="58CD406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Social work Elective  </w: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Text148"/>
                  <w:enabled/>
                  <w:calcOnExit w:val="0"/>
                  <w:textInput/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 </w:t>
            </w:r>
          </w:p>
        </w:tc>
        <w:tc>
          <w:tcPr>
            <w:tcW w:w="1230" w:type="dxa"/>
          </w:tcPr>
          <w:p w14:paraId="552D0EB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3C99F452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49A22C8A" w14:textId="77777777" w:rsidTr="0097050B">
        <w:tc>
          <w:tcPr>
            <w:tcW w:w="3468" w:type="dxa"/>
          </w:tcPr>
          <w:p w14:paraId="76977303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Practice: Methods 1  (Sowk 397)                                      </w:t>
            </w:r>
          </w:p>
        </w:tc>
        <w:tc>
          <w:tcPr>
            <w:tcW w:w="1230" w:type="dxa"/>
          </w:tcPr>
          <w:p w14:paraId="2B243FD7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28B1D76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B1C37A6" w14:textId="77777777" w:rsidTr="0097050B">
        <w:tc>
          <w:tcPr>
            <w:tcW w:w="3468" w:type="dxa"/>
          </w:tcPr>
          <w:p w14:paraId="6D938FF5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Field (6 credits)  (Sowk 480)                                             </w:t>
            </w:r>
          </w:p>
        </w:tc>
        <w:tc>
          <w:tcPr>
            <w:tcW w:w="1230" w:type="dxa"/>
          </w:tcPr>
          <w:p w14:paraId="5106A470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06DF2F0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4DC7158" w14:textId="77777777" w:rsidTr="0097050B">
        <w:tc>
          <w:tcPr>
            <w:tcW w:w="3468" w:type="dxa"/>
          </w:tcPr>
          <w:p w14:paraId="448FAAC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Practice: Methods 2  (Sowk 481)                                      </w:t>
            </w:r>
          </w:p>
        </w:tc>
        <w:tc>
          <w:tcPr>
            <w:tcW w:w="1230" w:type="dxa"/>
          </w:tcPr>
          <w:p w14:paraId="56986FF6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310C030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5BAD3D0D" w14:textId="77777777" w:rsidTr="0097050B">
        <w:tc>
          <w:tcPr>
            <w:tcW w:w="3468" w:type="dxa"/>
          </w:tcPr>
          <w:p w14:paraId="07F4FBFD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Field (6 credits)  (Sowk 482)                                             </w:t>
            </w:r>
          </w:p>
        </w:tc>
        <w:tc>
          <w:tcPr>
            <w:tcW w:w="1230" w:type="dxa"/>
          </w:tcPr>
          <w:p w14:paraId="5C73C32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6013338B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39A91AEB" w14:textId="77777777" w:rsidTr="0097050B">
        <w:tc>
          <w:tcPr>
            <w:tcW w:w="3468" w:type="dxa"/>
          </w:tcPr>
          <w:p w14:paraId="200C0899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bCs/>
                <w:sz w:val="16"/>
                <w:szCs w:val="16"/>
              </w:rPr>
            </w:pPr>
            <w:r w:rsidRPr="000A1C64">
              <w:rPr>
                <w:rFonts w:ascii="Arial" w:hAnsi="Arial" w:cs="Arial"/>
                <w:bCs/>
                <w:sz w:val="16"/>
                <w:szCs w:val="16"/>
              </w:rPr>
              <w:t xml:space="preserve">Practice: Methods 3  (Sowk 483)                                      </w:t>
            </w:r>
          </w:p>
        </w:tc>
        <w:tc>
          <w:tcPr>
            <w:tcW w:w="1230" w:type="dxa"/>
          </w:tcPr>
          <w:p w14:paraId="08B28624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</w:tcPr>
          <w:p w14:paraId="43D0BB2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A1C64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0A1C64">
              <w:rPr>
                <w:rFonts w:ascii="Arial" w:hAnsi="Arial" w:cs="Arial"/>
                <w:sz w:val="16"/>
                <w:szCs w:val="16"/>
              </w:rPr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0A1C6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97050B" w:rsidRPr="000A1C64" w14:paraId="7D4054AF" w14:textId="77777777" w:rsidTr="0097050B">
        <w:trPr>
          <w:trHeight w:val="87"/>
        </w:trPr>
        <w:tc>
          <w:tcPr>
            <w:tcW w:w="3468" w:type="dxa"/>
          </w:tcPr>
          <w:p w14:paraId="277A68FD" w14:textId="77777777" w:rsidR="0097050B" w:rsidRPr="000A1C64" w:rsidRDefault="0097050B" w:rsidP="0097050B">
            <w:pPr>
              <w:ind w:left="288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A1C64">
              <w:rPr>
                <w:rFonts w:ascii="Arial" w:hAnsi="Arial" w:cs="Arial"/>
                <w:sz w:val="16"/>
                <w:szCs w:val="16"/>
              </w:rPr>
              <w:t xml:space="preserve">Total credits for major= 42        </w:t>
            </w:r>
          </w:p>
        </w:tc>
        <w:tc>
          <w:tcPr>
            <w:tcW w:w="1230" w:type="dxa"/>
          </w:tcPr>
          <w:p w14:paraId="1E1A6D8E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0" w:type="dxa"/>
          </w:tcPr>
          <w:p w14:paraId="76E9AA8A" w14:textId="77777777" w:rsidR="0097050B" w:rsidRPr="000A1C64" w:rsidRDefault="0097050B" w:rsidP="0097050B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3F6B650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ABD00F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FDADEC6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3D98482D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1615C62F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5C60B8C3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59CF9D1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72288CC2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18ACD36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39370A08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0B343516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6CE542A3" w14:textId="77777777" w:rsidR="001F0CA1" w:rsidRDefault="001F0CA1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</w:p>
    <w:p w14:paraId="2E4FAF17" w14:textId="40635EEE" w:rsidR="004E3308" w:rsidRPr="00953012" w:rsidRDefault="004E3308" w:rsidP="004E3308">
      <w:pPr>
        <w:keepNext/>
        <w:spacing w:after="60"/>
        <w:outlineLvl w:val="1"/>
        <w:rPr>
          <w:rFonts w:ascii="Trebuchet MS" w:hAnsi="Trebuchet MS"/>
          <w:b/>
          <w:sz w:val="16"/>
          <w:szCs w:val="16"/>
        </w:rPr>
      </w:pPr>
      <w:r w:rsidRPr="00953012">
        <w:rPr>
          <w:rFonts w:ascii="Trebuchet MS" w:hAnsi="Trebuchet MS"/>
          <w:b/>
          <w:sz w:val="16"/>
          <w:szCs w:val="16"/>
        </w:rPr>
        <w:t>Signature: I met with my advisor and understand what we discussed in this advising session.</w:t>
      </w:r>
      <w:bookmarkStart w:id="5" w:name="_top"/>
      <w:bookmarkEnd w:id="5"/>
      <w:r w:rsidRPr="00953012">
        <w:rPr>
          <w:rFonts w:ascii="Trebuchet MS" w:hAnsi="Trebuchet MS"/>
          <w:b/>
          <w:sz w:val="16"/>
          <w:szCs w:val="16"/>
        </w:rPr>
        <w:t xml:space="preserve">  I also understand that I am ultimately responsible for checking my online transcripts (from the UMBC web site, </w:t>
      </w:r>
      <w:hyperlink r:id="rId9" w:history="1">
        <w:r w:rsidRPr="00953012">
          <w:rPr>
            <w:rStyle w:val="Hyperlink"/>
            <w:rFonts w:ascii="Trebuchet MS" w:hAnsi="Trebuchet MS"/>
            <w:b/>
            <w:color w:val="auto"/>
            <w:sz w:val="16"/>
            <w:szCs w:val="16"/>
          </w:rPr>
          <w:t>http://my.umbc.edu</w:t>
        </w:r>
      </w:hyperlink>
      <w:r w:rsidRPr="00953012">
        <w:rPr>
          <w:rFonts w:ascii="Trebuchet MS" w:hAnsi="Trebuchet MS"/>
          <w:b/>
          <w:sz w:val="16"/>
          <w:szCs w:val="16"/>
        </w:rPr>
        <w:t>) and verifying that all of my information is correct to the best of my knowledge.</w:t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2700"/>
        <w:gridCol w:w="4140"/>
        <w:gridCol w:w="1080"/>
        <w:gridCol w:w="1440"/>
      </w:tblGrid>
      <w:tr w:rsidR="004E3308" w:rsidRPr="005F0F0A" w14:paraId="3F491AA3" w14:textId="77777777">
        <w:tc>
          <w:tcPr>
            <w:tcW w:w="2700" w:type="dxa"/>
            <w:vAlign w:val="bottom"/>
          </w:tcPr>
          <w:p w14:paraId="41FCCD5D" w14:textId="77777777" w:rsidR="006D3CC8" w:rsidRDefault="006D3CC8" w:rsidP="004E3308">
            <w:pPr>
              <w:rPr>
                <w:rFonts w:ascii="Trebuchet MS" w:hAnsi="Trebuchet MS"/>
                <w:b/>
                <w:bCs/>
                <w:color w:val="000000"/>
                <w:sz w:val="28"/>
                <w:szCs w:val="28"/>
              </w:rPr>
            </w:pPr>
          </w:p>
          <w:p w14:paraId="1A5F319E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b/>
                <w:bCs/>
                <w:color w:val="000000"/>
                <w:sz w:val="28"/>
                <w:szCs w:val="28"/>
              </w:rPr>
              <w:sym w:font="Wingdings" w:char="F0E0"/>
            </w:r>
            <w:r w:rsidRPr="005F0F0A">
              <w:rPr>
                <w:rFonts w:ascii="Trebuchet MS" w:hAnsi="Trebuchet MS"/>
                <w:color w:val="000000"/>
                <w:sz w:val="22"/>
                <w:szCs w:val="22"/>
              </w:rPr>
              <w:t>Signature of Student: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14:paraId="50FF4327" w14:textId="77777777" w:rsidR="004E3308" w:rsidRPr="005F0F0A" w:rsidRDefault="004E3308" w:rsidP="004E3308">
            <w:pPr>
              <w:tabs>
                <w:tab w:val="left" w:pos="2520"/>
              </w:tabs>
              <w:rPr>
                <w:rFonts w:ascii="Trebuchet MS" w:hAnsi="Trebuchet MS"/>
                <w:color w:val="000000"/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14:paraId="6BC01751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</w:t>
            </w: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>Date: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434B6AB3" w14:textId="77777777" w:rsidR="004E3308" w:rsidRPr="005F0F0A" w:rsidRDefault="004E3308" w:rsidP="004E3308">
            <w:pPr>
              <w:rPr>
                <w:rFonts w:ascii="Trebuchet MS" w:hAnsi="Trebuchet MS"/>
                <w:color w:val="000000"/>
                <w:sz w:val="16"/>
                <w:szCs w:val="16"/>
              </w:rPr>
            </w:pPr>
            <w:r w:rsidRPr="005F0F0A">
              <w:rPr>
                <w:rFonts w:ascii="Trebuchet MS" w:hAnsi="Trebuchet MS"/>
                <w:color w:val="000000"/>
                <w:sz w:val="16"/>
                <w:szCs w:val="16"/>
              </w:rPr>
              <w:t xml:space="preserve">       /      /</w:t>
            </w:r>
          </w:p>
        </w:tc>
      </w:tr>
    </w:tbl>
    <w:p w14:paraId="728FAF3C" w14:textId="77777777" w:rsidR="00031CF8" w:rsidRDefault="00031CF8">
      <w:r>
        <w:br w:type="page"/>
      </w:r>
    </w:p>
    <w:p w14:paraId="514CB7FA" w14:textId="77777777" w:rsidR="00782A80" w:rsidRDefault="00782A80">
      <w:pPr>
        <w:rPr>
          <w:rFonts w:ascii="Arial" w:hAnsi="Arial" w:cs="Arial"/>
          <w:b/>
          <w:sz w:val="16"/>
          <w:szCs w:val="16"/>
        </w:rPr>
      </w:pPr>
    </w:p>
    <w:p w14:paraId="40771F9E" w14:textId="77777777" w:rsidR="000A1C64" w:rsidRDefault="000A1C64">
      <w:pPr>
        <w:rPr>
          <w:rFonts w:ascii="Arial" w:hAnsi="Arial" w:cs="Arial"/>
          <w:b/>
          <w:sz w:val="16"/>
          <w:szCs w:val="16"/>
        </w:rPr>
      </w:pPr>
    </w:p>
    <w:p w14:paraId="3504D1BB" w14:textId="77777777" w:rsidR="000A1C64" w:rsidRPr="000A1C64" w:rsidRDefault="000A1C64">
      <w:pPr>
        <w:rPr>
          <w:rFonts w:ascii="Arial" w:hAnsi="Arial" w:cs="Arial"/>
          <w:b/>
          <w:sz w:val="16"/>
          <w:szCs w:val="16"/>
        </w:rPr>
      </w:pPr>
    </w:p>
    <w:p w14:paraId="073AD8C7" w14:textId="77777777" w:rsidR="00782A80" w:rsidRPr="000A1C64" w:rsidRDefault="00782A80">
      <w:pPr>
        <w:rPr>
          <w:rFonts w:ascii="Arial" w:hAnsi="Arial" w:cs="Arial"/>
          <w:b/>
          <w:sz w:val="16"/>
          <w:szCs w:val="16"/>
        </w:rPr>
      </w:pPr>
    </w:p>
    <w:p w14:paraId="0A051721" w14:textId="77777777" w:rsidR="000A1C64" w:rsidRDefault="000A1C64">
      <w:pPr>
        <w:rPr>
          <w:rFonts w:ascii="Arial" w:hAnsi="Arial" w:cs="Arial"/>
          <w:b/>
          <w:sz w:val="20"/>
          <w:szCs w:val="20"/>
        </w:rPr>
      </w:pPr>
    </w:p>
    <w:p w14:paraId="4C01611D" w14:textId="185036B6" w:rsidR="008C116C" w:rsidRPr="00C27263" w:rsidRDefault="008C116C">
      <w:pPr>
        <w:rPr>
          <w:rFonts w:ascii="Arial" w:hAnsi="Arial" w:cs="Arial"/>
          <w:b/>
          <w:sz w:val="18"/>
          <w:szCs w:val="18"/>
        </w:rPr>
      </w:pPr>
      <w:r w:rsidRPr="00C27263">
        <w:rPr>
          <w:rFonts w:ascii="Arial" w:hAnsi="Arial" w:cs="Arial"/>
          <w:b/>
          <w:sz w:val="18"/>
          <w:szCs w:val="18"/>
        </w:rPr>
        <w:t xml:space="preserve"> </w:t>
      </w:r>
      <w:r w:rsidR="00C74B83" w:rsidRPr="00C27263">
        <w:rPr>
          <w:rFonts w:ascii="Arial" w:hAnsi="Arial"/>
          <w:b/>
          <w:sz w:val="18"/>
          <w:szCs w:val="18"/>
        </w:rPr>
        <w:fldChar w:fldCharType="begin">
          <w:ffData>
            <w:name w:val="Check76"/>
            <w:enabled/>
            <w:calcOnExit w:val="0"/>
            <w:checkBox>
              <w:sizeAuto/>
              <w:default w:val="0"/>
            </w:checkBox>
          </w:ffData>
        </w:fldChar>
      </w:r>
      <w:r w:rsidRPr="00C27263">
        <w:rPr>
          <w:rFonts w:ascii="Arial" w:hAnsi="Arial"/>
          <w:b/>
          <w:sz w:val="18"/>
          <w:szCs w:val="18"/>
        </w:rPr>
        <w:instrText xml:space="preserve"> FORMCHECKBOX </w:instrText>
      </w:r>
      <w:r w:rsidR="003F2198">
        <w:rPr>
          <w:rFonts w:ascii="Arial" w:hAnsi="Arial"/>
          <w:b/>
          <w:sz w:val="18"/>
          <w:szCs w:val="18"/>
        </w:rPr>
      </w:r>
      <w:r w:rsidR="003F2198">
        <w:rPr>
          <w:rFonts w:ascii="Arial" w:hAnsi="Arial"/>
          <w:b/>
          <w:sz w:val="18"/>
          <w:szCs w:val="18"/>
        </w:rPr>
        <w:fldChar w:fldCharType="separate"/>
      </w:r>
      <w:r w:rsidR="00C74B83" w:rsidRPr="00C27263">
        <w:rPr>
          <w:rFonts w:ascii="Arial" w:hAnsi="Arial"/>
          <w:b/>
          <w:sz w:val="18"/>
          <w:szCs w:val="18"/>
        </w:rPr>
        <w:fldChar w:fldCharType="end"/>
      </w:r>
      <w:r w:rsidRPr="00C27263">
        <w:rPr>
          <w:rFonts w:ascii="Arial" w:hAnsi="Arial"/>
          <w:b/>
          <w:sz w:val="18"/>
          <w:szCs w:val="18"/>
        </w:rPr>
        <w:t xml:space="preserve"> </w:t>
      </w:r>
      <w:r w:rsidRPr="00C27263">
        <w:rPr>
          <w:rFonts w:ascii="Arial" w:hAnsi="Arial" w:cs="Arial"/>
          <w:b/>
          <w:sz w:val="18"/>
          <w:szCs w:val="18"/>
          <w:u w:val="single"/>
        </w:rPr>
        <w:t>Minor  Requirements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3"/>
        <w:gridCol w:w="587"/>
        <w:gridCol w:w="597"/>
        <w:gridCol w:w="953"/>
        <w:gridCol w:w="3273"/>
        <w:gridCol w:w="891"/>
        <w:gridCol w:w="710"/>
      </w:tblGrid>
      <w:tr w:rsidR="002306CC" w:rsidRPr="00C27263" w14:paraId="1DC74B5B" w14:textId="0A04F3B4" w:rsidTr="00C27263">
        <w:trPr>
          <w:trHeight w:val="350"/>
        </w:trPr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4BBCCA6" w14:textId="0C320B41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B61DC2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3A6D40B" w14:textId="7BF8304C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62219EBC" w14:textId="03079494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ED36C23" w14:textId="7AF81F82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FE84C63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71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7B05F4D6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</w:tr>
      <w:tr w:rsidR="002306CC" w:rsidRPr="00C27263" w14:paraId="3EEE9F4E" w14:textId="77777777" w:rsidTr="00C27263">
        <w:tc>
          <w:tcPr>
            <w:tcW w:w="3313" w:type="dxa"/>
            <w:tcBorders>
              <w:top w:val="single" w:sz="4" w:space="0" w:color="auto"/>
            </w:tcBorders>
          </w:tcPr>
          <w:p w14:paraId="4577582C" w14:textId="3AB87C53" w:rsidR="002306CC" w:rsidRPr="0057605A" w:rsidRDefault="002306CC" w:rsidP="008C116C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Psychology:  </w:t>
            </w:r>
            <w:r w:rsidRPr="0057605A">
              <w:rPr>
                <w:rFonts w:ascii="Arial" w:hAnsi="Arial"/>
                <w:sz w:val="22"/>
                <w:szCs w:val="22"/>
              </w:rPr>
              <w:t xml:space="preserve">Intro And 5 of 6 categories below:              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0E7E724B" w14:textId="02E822B4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23F366B6" w14:textId="217A876E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</w:t>
            </w:r>
            <w:r w:rsidR="00C27263" w:rsidRPr="00C27263">
              <w:rPr>
                <w:rFonts w:ascii="Arial" w:hAnsi="Arial" w:cs="Arial"/>
                <w:sz w:val="18"/>
                <w:szCs w:val="18"/>
              </w:rPr>
              <w:t>ea</w:t>
            </w:r>
            <w:r w:rsidRPr="00C27263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BB8283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</w:tcBorders>
          </w:tcPr>
          <w:p w14:paraId="72EA8BA2" w14:textId="212A3070" w:rsidR="002306CC" w:rsidRPr="0057605A" w:rsidRDefault="002306CC" w:rsidP="001F0CA1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 xml:space="preserve">Sociology  </w:t>
            </w:r>
            <w:r w:rsidR="00383264" w:rsidRPr="0057605A">
              <w:rPr>
                <w:rFonts w:ascii="Arial" w:hAnsi="Arial"/>
                <w:b/>
                <w:sz w:val="22"/>
                <w:szCs w:val="22"/>
              </w:rPr>
              <w:t>9</w:t>
            </w:r>
            <w:r w:rsidRPr="0057605A">
              <w:rPr>
                <w:rFonts w:ascii="Arial" w:hAnsi="Arial"/>
                <w:b/>
                <w:sz w:val="22"/>
                <w:szCs w:val="22"/>
              </w:rPr>
              <w:t xml:space="preserve"> credits must be at UMBC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2AFBA9A8" w14:textId="247218A0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13A869C6" w14:textId="74AA4B25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</w:t>
            </w:r>
            <w:r w:rsidR="00C27263" w:rsidRPr="00C27263">
              <w:rPr>
                <w:rFonts w:ascii="Arial" w:hAnsi="Arial" w:cs="Arial"/>
                <w:sz w:val="18"/>
                <w:szCs w:val="18"/>
              </w:rPr>
              <w:t>ea</w:t>
            </w:r>
            <w:r w:rsidRPr="00C27263">
              <w:rPr>
                <w:rFonts w:ascii="Arial" w:hAnsi="Arial" w:cs="Arial"/>
                <w:sz w:val="18"/>
                <w:szCs w:val="18"/>
              </w:rPr>
              <w:t>r</w:t>
            </w:r>
          </w:p>
        </w:tc>
      </w:tr>
      <w:tr w:rsidR="002306CC" w:rsidRPr="00C27263" w14:paraId="117F97B6" w14:textId="2E8EBBA4" w:rsidTr="00C27263">
        <w:tc>
          <w:tcPr>
            <w:tcW w:w="3313" w:type="dxa"/>
            <w:tcBorders>
              <w:top w:val="single" w:sz="4" w:space="0" w:color="auto"/>
            </w:tcBorders>
          </w:tcPr>
          <w:p w14:paraId="01A2B04A" w14:textId="7B273775" w:rsidR="002306CC" w:rsidRPr="00C27263" w:rsidRDefault="002306CC" w:rsidP="002306C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Intro to psychology  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57C214DD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5951AC45" w14:textId="7446B60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D4AC569" w14:textId="0670CEF5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  <w:left w:val="single" w:sz="4" w:space="0" w:color="auto"/>
            </w:tcBorders>
          </w:tcPr>
          <w:p w14:paraId="28841321" w14:textId="3D6EB0A0" w:rsidR="002306CC" w:rsidRPr="00C27263" w:rsidRDefault="002306CC" w:rsidP="001F0CA1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Intro to Sociology 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6DDEA57D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4C14CD5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4538B491" w14:textId="76AD6171" w:rsidTr="00C27263">
        <w:tc>
          <w:tcPr>
            <w:tcW w:w="3313" w:type="dxa"/>
          </w:tcPr>
          <w:p w14:paraId="66EBD8C9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Learning Cognition (LC)  210, 316, 317, 360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6E0A37A2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00E895A7" w14:textId="4BA758E5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75C1DA17" w14:textId="584E992F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28D8ADED" w14:textId="31AD0560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Soc or anth course                         </w:t>
            </w:r>
          </w:p>
        </w:tc>
        <w:tc>
          <w:tcPr>
            <w:tcW w:w="891" w:type="dxa"/>
          </w:tcPr>
          <w:p w14:paraId="1B952EFF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748012A0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7CA4253E" w14:textId="70577796" w:rsidTr="00C27263">
        <w:tc>
          <w:tcPr>
            <w:tcW w:w="3313" w:type="dxa"/>
          </w:tcPr>
          <w:p w14:paraId="2B7406E7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Social Personality (SP&amp; A): 285, 340, 380, 382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7842B629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1D3998CC" w14:textId="19053804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5A78B86" w14:textId="6C736F12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47A05D1C" w14:textId="39D3C44E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Soc or anth course                         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891" w:type="dxa"/>
          </w:tcPr>
          <w:p w14:paraId="6E20D54F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6693B23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4489A487" w14:textId="4B2A055C" w:rsidTr="00C27263">
        <w:tc>
          <w:tcPr>
            <w:tcW w:w="3313" w:type="dxa"/>
          </w:tcPr>
          <w:p w14:paraId="4035AAF1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Biological (BBB): 335, 370, 375, 390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3CC0E498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65EBBD49" w14:textId="32533264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FC97C47" w14:textId="7099CCE9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0FB172B5" w14:textId="5BF3D83F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Soc or anth course                         </w:t>
            </w:r>
          </w:p>
        </w:tc>
        <w:tc>
          <w:tcPr>
            <w:tcW w:w="891" w:type="dxa"/>
          </w:tcPr>
          <w:p w14:paraId="258A451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261C7889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7466A572" w14:textId="2D48D8A4" w:rsidTr="00C27263">
        <w:tc>
          <w:tcPr>
            <w:tcW w:w="3313" w:type="dxa"/>
          </w:tcPr>
          <w:p w14:paraId="6F799DB7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Development (DEV): 200, 304, 305, 307</w:t>
            </w:r>
          </w:p>
        </w:tc>
        <w:tc>
          <w:tcPr>
            <w:tcW w:w="587" w:type="dxa"/>
          </w:tcPr>
          <w:p w14:paraId="785A35DE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27A46B0B" w14:textId="4F0E72E2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9AB5EAF" w14:textId="40A0254D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6E5C49AC" w14:textId="08F30C5A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Soc or anth course                         </w:t>
            </w:r>
          </w:p>
        </w:tc>
        <w:tc>
          <w:tcPr>
            <w:tcW w:w="891" w:type="dxa"/>
          </w:tcPr>
          <w:p w14:paraId="65832D1D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5EABE03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216B891D" w14:textId="02C6B478" w:rsidTr="00C27263">
        <w:tc>
          <w:tcPr>
            <w:tcW w:w="3313" w:type="dxa"/>
          </w:tcPr>
          <w:p w14:paraId="20E6068B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Culture Diversity (CDC): 230, 330, 356, 357, 387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7CA12702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3395CD5A" w14:textId="37D189D3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4F3BAC8" w14:textId="2524289C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</w:tcBorders>
          </w:tcPr>
          <w:p w14:paraId="65515043" w14:textId="686BCC93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Soc or anth course                         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891" w:type="dxa"/>
          </w:tcPr>
          <w:p w14:paraId="7B8110B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710" w:type="dxa"/>
          </w:tcPr>
          <w:p w14:paraId="1C06226F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306CC" w:rsidRPr="00C27263" w14:paraId="3A9905CA" w14:textId="3263B0B4" w:rsidTr="00383264">
        <w:trPr>
          <w:trHeight w:val="314"/>
        </w:trPr>
        <w:tc>
          <w:tcPr>
            <w:tcW w:w="3313" w:type="dxa"/>
          </w:tcPr>
          <w:p w14:paraId="3577D369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Applied psyc (AP): 308, 320, 324, 342, 345, 385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  <w:r w:rsidRPr="00C27263">
              <w:rPr>
                <w:rFonts w:ascii="Arial" w:hAnsi="Arial" w:cs="Lucida Grande"/>
                <w:sz w:val="18"/>
                <w:szCs w:val="18"/>
              </w:rPr>
              <w:t> </w:t>
            </w:r>
          </w:p>
        </w:tc>
        <w:tc>
          <w:tcPr>
            <w:tcW w:w="587" w:type="dxa"/>
          </w:tcPr>
          <w:p w14:paraId="5751C3C1" w14:textId="77777777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50F62D9F" w14:textId="4D62833E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0F411BBC" w14:textId="05B5081C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  <w:bottom w:val="single" w:sz="4" w:space="0" w:color="auto"/>
            </w:tcBorders>
          </w:tcPr>
          <w:p w14:paraId="4FD1AF26" w14:textId="72F21544" w:rsidR="002306CC" w:rsidRPr="00C27263" w:rsidRDefault="002306CC" w:rsidP="002306C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 w14:paraId="3A3912F5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14:paraId="357EB299" w14:textId="77777777" w:rsidR="002306CC" w:rsidRPr="00C27263" w:rsidRDefault="002306CC" w:rsidP="008C116C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2306CC" w:rsidRPr="00C27263" w14:paraId="43073BF0" w14:textId="58965CD1" w:rsidTr="00383264">
        <w:tc>
          <w:tcPr>
            <w:tcW w:w="3313" w:type="dxa"/>
          </w:tcPr>
          <w:p w14:paraId="1B7FE67C" w14:textId="4353A54B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</w:tc>
        <w:tc>
          <w:tcPr>
            <w:tcW w:w="587" w:type="dxa"/>
          </w:tcPr>
          <w:p w14:paraId="1685A5A7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14B9DD32" w14:textId="7AF90B74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396778D8" w14:textId="0B8EB3C6" w:rsidR="002306CC" w:rsidRPr="00C27263" w:rsidRDefault="002306CC" w:rsidP="008C116C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BA5A" w14:textId="3F395FD8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</w:tc>
        <w:tc>
          <w:tcPr>
            <w:tcW w:w="8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0FE44" w14:textId="11EA8D0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739179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2306CC" w:rsidRPr="00C27263" w14:paraId="39CDA933" w14:textId="3BA096BD" w:rsidTr="00383264">
        <w:trPr>
          <w:gridAfter w:val="1"/>
          <w:wAfter w:w="710" w:type="dxa"/>
          <w:trHeight w:val="350"/>
        </w:trPr>
        <w:tc>
          <w:tcPr>
            <w:tcW w:w="331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2F2604D" w14:textId="77777777" w:rsidR="002306CC" w:rsidRPr="00C27263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br w:type="page"/>
            </w:r>
          </w:p>
          <w:p w14:paraId="0EF94180" w14:textId="77777777" w:rsidR="002306CC" w:rsidRDefault="002306CC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1375EB81" w14:textId="77777777" w:rsidR="00383264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2DD87B59" w14:textId="77777777" w:rsidR="00383264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6500C3BF" w14:textId="77777777" w:rsidR="00383264" w:rsidRPr="00C27263" w:rsidRDefault="00383264" w:rsidP="00891C6D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  <w:p w14:paraId="6B21D970" w14:textId="312C0735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8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4F1C9D3" w14:textId="77777777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C9F89D1" w14:textId="2030A334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5F76BF29" w14:textId="3F7BA20E" w:rsidR="002306CC" w:rsidRPr="00C27263" w:rsidRDefault="002306CC" w:rsidP="00891C6D">
            <w:pPr>
              <w:spacing w:before="60" w:after="60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nil"/>
              <w:right w:val="nil"/>
            </w:tcBorders>
          </w:tcPr>
          <w:p w14:paraId="747059D8" w14:textId="67B3444F" w:rsidR="002306CC" w:rsidRPr="00C27263" w:rsidRDefault="002306C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14:paraId="1AC3AAF4" w14:textId="77777777" w:rsidR="002306CC" w:rsidRPr="00C27263" w:rsidRDefault="002306C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83264" w:rsidRPr="00C27263" w14:paraId="37188587" w14:textId="77777777" w:rsidTr="00383264">
        <w:tc>
          <w:tcPr>
            <w:tcW w:w="3313" w:type="dxa"/>
            <w:tcBorders>
              <w:top w:val="single" w:sz="4" w:space="0" w:color="auto"/>
            </w:tcBorders>
          </w:tcPr>
          <w:p w14:paraId="1C43D986" w14:textId="72058F43" w:rsidR="00383264" w:rsidRPr="0057605A" w:rsidRDefault="00383264" w:rsidP="002306CC">
            <w:pPr>
              <w:spacing w:before="60" w:after="60"/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History (2 of 3 numerical listings below and UL)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71FC99DB" w14:textId="5A55F00E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Sem</w:t>
            </w: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02A75EE6" w14:textId="2DE72686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t>Year</w:t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9F0463D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  <w:tcBorders>
              <w:top w:val="single" w:sz="4" w:space="0" w:color="auto"/>
            </w:tcBorders>
          </w:tcPr>
          <w:p w14:paraId="1F925AC6" w14:textId="77777777" w:rsidR="00383264" w:rsidRPr="00C27263" w:rsidRDefault="00383264" w:rsidP="006D69AB">
            <w:pPr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</w:p>
          <w:p w14:paraId="41C38434" w14:textId="63506DD4" w:rsidR="00383264" w:rsidRPr="0057605A" w:rsidRDefault="00383264" w:rsidP="006D69AB">
            <w:pPr>
              <w:rPr>
                <w:rFonts w:ascii="Arial" w:hAnsi="Arial"/>
                <w:sz w:val="22"/>
                <w:szCs w:val="22"/>
              </w:rPr>
            </w:pPr>
            <w:r w:rsidRPr="0057605A">
              <w:rPr>
                <w:rFonts w:ascii="Arial" w:hAnsi="Arial" w:cs="Arial"/>
                <w:b/>
                <w:color w:val="000080"/>
                <w:sz w:val="22"/>
                <w:szCs w:val="22"/>
              </w:rPr>
              <w:t>Political Science</w:t>
            </w:r>
          </w:p>
        </w:tc>
        <w:tc>
          <w:tcPr>
            <w:tcW w:w="891" w:type="dxa"/>
            <w:tcBorders>
              <w:top w:val="single" w:sz="4" w:space="0" w:color="auto"/>
            </w:tcBorders>
          </w:tcPr>
          <w:p w14:paraId="4270D7DF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  <w:p w14:paraId="04B39AE8" w14:textId="7E16695D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Sem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14:paraId="3CD50F71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  <w:p w14:paraId="794A6BDA" w14:textId="54BE493A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Year</w:t>
            </w:r>
          </w:p>
        </w:tc>
      </w:tr>
      <w:tr w:rsidR="00383264" w:rsidRPr="00C27263" w14:paraId="3F2F81A8" w14:textId="59D6CD5A" w:rsidTr="00C27263">
        <w:tc>
          <w:tcPr>
            <w:tcW w:w="3313" w:type="dxa"/>
            <w:tcBorders>
              <w:top w:val="single" w:sz="4" w:space="0" w:color="auto"/>
            </w:tcBorders>
          </w:tcPr>
          <w:p w14:paraId="21E0CC71" w14:textId="17BDA991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1) History 100 Western Civil up to 1700 OR History 111 Western Civil 1700 (MC: hi151 or 161)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6ABB45D4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tcBorders>
              <w:top w:val="single" w:sz="4" w:space="0" w:color="auto"/>
            </w:tcBorders>
          </w:tcPr>
          <w:p w14:paraId="480FC665" w14:textId="621ECCB5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03AE523" w14:textId="237E7A0C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2090CFB0" w14:textId="2EEF0F52" w:rsidR="00383264" w:rsidRPr="00C27263" w:rsidRDefault="00383264" w:rsidP="006D69AB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Poli 100 (MC PS101)</w:t>
            </w:r>
          </w:p>
        </w:tc>
        <w:tc>
          <w:tcPr>
            <w:tcW w:w="891" w:type="dxa"/>
          </w:tcPr>
          <w:p w14:paraId="197C66B8" w14:textId="7777777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E7C4C2E" w14:textId="5F820165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383264" w:rsidRPr="00C27263" w14:paraId="122A16DB" w14:textId="1BA7F1C2" w:rsidTr="00C27263">
        <w:tc>
          <w:tcPr>
            <w:tcW w:w="3313" w:type="dxa"/>
          </w:tcPr>
          <w:p w14:paraId="1C8DED2A" w14:textId="52A01BF6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2) Hist 101 American Hist up to 1877 OR  Hist 102 American Hist 1877  (MC:  Hi 201 or 202</w:t>
            </w:r>
          </w:p>
        </w:tc>
        <w:tc>
          <w:tcPr>
            <w:tcW w:w="587" w:type="dxa"/>
          </w:tcPr>
          <w:p w14:paraId="25E7DE2E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0BD023A7" w14:textId="635D8EE5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4AF46468" w14:textId="5FA15740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14F26B28" w14:textId="242B7C08" w:rsidR="00383264" w:rsidRPr="00C27263" w:rsidRDefault="00383264" w:rsidP="001F0CA1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Poli course (lower level from MC)</w:t>
            </w:r>
          </w:p>
        </w:tc>
        <w:tc>
          <w:tcPr>
            <w:tcW w:w="891" w:type="dxa"/>
          </w:tcPr>
          <w:p w14:paraId="6B710D69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3305A28B" w14:textId="547D715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7E4F2CCF" w14:textId="4EF9F029" w:rsidTr="00C27263">
        <w:tc>
          <w:tcPr>
            <w:tcW w:w="3313" w:type="dxa"/>
          </w:tcPr>
          <w:p w14:paraId="73BB8C2C" w14:textId="173FE1ED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3) History 200 Themes in world history (MC: 114, 116, 117, 207, OR 208)</w:t>
            </w:r>
          </w:p>
        </w:tc>
        <w:tc>
          <w:tcPr>
            <w:tcW w:w="587" w:type="dxa"/>
          </w:tcPr>
          <w:p w14:paraId="6DC10897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7CFD7229" w14:textId="08CB08CF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22118A9A" w14:textId="65D0FE6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657F3B8B" w14:textId="35362524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Poli course</w:t>
            </w:r>
          </w:p>
        </w:tc>
        <w:tc>
          <w:tcPr>
            <w:tcW w:w="891" w:type="dxa"/>
          </w:tcPr>
          <w:p w14:paraId="3A732FAC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D1C3DDA" w14:textId="6B1C5EF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475B1F95" w14:textId="371997F2" w:rsidTr="00C27263">
        <w:tc>
          <w:tcPr>
            <w:tcW w:w="3313" w:type="dxa"/>
          </w:tcPr>
          <w:p w14:paraId="3E77073F" w14:textId="701D9A27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</w:p>
        </w:tc>
        <w:tc>
          <w:tcPr>
            <w:tcW w:w="587" w:type="dxa"/>
          </w:tcPr>
          <w:p w14:paraId="65D4336C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775DD413" w14:textId="3AAFC9C6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59DD516" w14:textId="6626E4C4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6BE6F647" w14:textId="793BAF17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Poli course</w:t>
            </w:r>
          </w:p>
        </w:tc>
        <w:tc>
          <w:tcPr>
            <w:tcW w:w="891" w:type="dxa"/>
          </w:tcPr>
          <w:p w14:paraId="33A54195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1682FA0E" w14:textId="6FF8B784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582F5C73" w14:textId="0A46688D" w:rsidTr="00C27263">
        <w:tc>
          <w:tcPr>
            <w:tcW w:w="3313" w:type="dxa"/>
          </w:tcPr>
          <w:p w14:paraId="0DD76A01" w14:textId="04DC714C" w:rsidR="00383264" w:rsidRPr="00C27263" w:rsidRDefault="00383264" w:rsidP="00C27263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</w:p>
        </w:tc>
        <w:tc>
          <w:tcPr>
            <w:tcW w:w="587" w:type="dxa"/>
          </w:tcPr>
          <w:p w14:paraId="70C73CF5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1C0A57CC" w14:textId="17F32536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53D6DFC3" w14:textId="491EFDF9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4A25B1FA" w14:textId="01B8FD78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Poli course</w:t>
            </w:r>
          </w:p>
        </w:tc>
        <w:tc>
          <w:tcPr>
            <w:tcW w:w="891" w:type="dxa"/>
          </w:tcPr>
          <w:p w14:paraId="3C41DF51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2329ABF9" w14:textId="65D1CA11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1C0CC500" w14:textId="5F871CAE" w:rsidTr="00C27263">
        <w:tc>
          <w:tcPr>
            <w:tcW w:w="3313" w:type="dxa"/>
          </w:tcPr>
          <w:p w14:paraId="2BFA81D8" w14:textId="65E74FB9" w:rsidR="00383264" w:rsidRPr="00C27263" w:rsidRDefault="00383264" w:rsidP="00D046B9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</w:p>
        </w:tc>
        <w:tc>
          <w:tcPr>
            <w:tcW w:w="587" w:type="dxa"/>
          </w:tcPr>
          <w:p w14:paraId="4184A28E" w14:textId="77777777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</w:tcPr>
          <w:p w14:paraId="4453FBAF" w14:textId="5E5DD29F" w:rsidR="00383264" w:rsidRPr="00C27263" w:rsidRDefault="00383264" w:rsidP="00891C6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4EB3599" w14:textId="7AFEA40A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5D642EA1" w14:textId="3894BCC3" w:rsidR="00383264" w:rsidRPr="00C27263" w:rsidRDefault="00383264" w:rsidP="00956775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 xml:space="preserve">400 level  poli course                        </w:t>
            </w:r>
          </w:p>
        </w:tc>
        <w:tc>
          <w:tcPr>
            <w:tcW w:w="891" w:type="dxa"/>
          </w:tcPr>
          <w:p w14:paraId="7CAC3002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675DB426" w14:textId="46210AE8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358479C4" w14:textId="74098811" w:rsidTr="00C27263">
        <w:tc>
          <w:tcPr>
            <w:tcW w:w="3313" w:type="dxa"/>
          </w:tcPr>
          <w:p w14:paraId="05161C28" w14:textId="75EA5481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sz w:val="18"/>
                <w:szCs w:val="18"/>
              </w:rPr>
              <w:t>Upper level history course</w:t>
            </w:r>
          </w:p>
        </w:tc>
        <w:tc>
          <w:tcPr>
            <w:tcW w:w="587" w:type="dxa"/>
          </w:tcPr>
          <w:p w14:paraId="20623A18" w14:textId="77777777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3C42E9B2" w14:textId="39B8D312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6E0C3039" w14:textId="266A5DDF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2CB5D74F" w14:textId="25DAB84D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891" w:type="dxa"/>
          </w:tcPr>
          <w:p w14:paraId="0F558A70" w14:textId="77777777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0" w:type="dxa"/>
          </w:tcPr>
          <w:p w14:paraId="5711B12A" w14:textId="601B388E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C272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C27263">
              <w:rPr>
                <w:rFonts w:ascii="Arial" w:hAnsi="Arial" w:cs="Arial"/>
                <w:sz w:val="18"/>
                <w:szCs w:val="18"/>
              </w:rPr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C272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383264" w:rsidRPr="00C27263" w14:paraId="183CE689" w14:textId="77777777" w:rsidTr="00C27263">
        <w:tc>
          <w:tcPr>
            <w:tcW w:w="3313" w:type="dxa"/>
          </w:tcPr>
          <w:p w14:paraId="25A7B0CC" w14:textId="6A12AC5D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</w:tc>
        <w:tc>
          <w:tcPr>
            <w:tcW w:w="587" w:type="dxa"/>
          </w:tcPr>
          <w:p w14:paraId="17F95F22" w14:textId="77777777" w:rsidR="00383264" w:rsidRPr="00C27263" w:rsidRDefault="00383264" w:rsidP="00FF31BE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597" w:type="dxa"/>
          </w:tcPr>
          <w:p w14:paraId="2D363D61" w14:textId="550449A8" w:rsidR="00383264" w:rsidRPr="00C27263" w:rsidRDefault="00383264" w:rsidP="00C27263">
            <w:pPr>
              <w:spacing w:before="60" w:after="60"/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bottom w:val="nil"/>
              <w:right w:val="single" w:sz="4" w:space="0" w:color="auto"/>
            </w:tcBorders>
          </w:tcPr>
          <w:p w14:paraId="14DD7FB8" w14:textId="6A128EF4" w:rsidR="00383264" w:rsidRPr="00C27263" w:rsidRDefault="00383264" w:rsidP="00891C6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73" w:type="dxa"/>
          </w:tcPr>
          <w:p w14:paraId="10796248" w14:textId="208A8F52" w:rsidR="00383264" w:rsidRPr="00C27263" w:rsidRDefault="00383264">
            <w:pPr>
              <w:rPr>
                <w:rFonts w:ascii="Arial" w:hAnsi="Arial"/>
                <w:sz w:val="18"/>
                <w:szCs w:val="18"/>
              </w:rPr>
            </w:pPr>
            <w:r w:rsidRPr="00C27263">
              <w:rPr>
                <w:rFonts w:ascii="Arial" w:hAnsi="Arial"/>
                <w:b/>
                <w:sz w:val="18"/>
                <w:szCs w:val="18"/>
              </w:rPr>
              <w:t>Total credits</w:t>
            </w:r>
            <w:r w:rsidR="0057605A">
              <w:rPr>
                <w:rFonts w:ascii="Arial" w:hAnsi="Arial"/>
                <w:b/>
                <w:sz w:val="18"/>
                <w:szCs w:val="18"/>
              </w:rPr>
              <w:t>= 18</w:t>
            </w:r>
          </w:p>
        </w:tc>
        <w:tc>
          <w:tcPr>
            <w:tcW w:w="891" w:type="dxa"/>
          </w:tcPr>
          <w:p w14:paraId="7C5941A2" w14:textId="77777777" w:rsidR="00383264" w:rsidRPr="00C27263" w:rsidRDefault="00383264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710" w:type="dxa"/>
          </w:tcPr>
          <w:p w14:paraId="1BBC0C9F" w14:textId="32E808EF" w:rsidR="00383264" w:rsidRPr="00C27263" w:rsidRDefault="0038326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65E5EB" w14:textId="74901EBA" w:rsidR="004E3308" w:rsidRPr="001F0CA1" w:rsidRDefault="004E3308" w:rsidP="004E3308">
      <w:pPr>
        <w:rPr>
          <w:rFonts w:ascii="Arial" w:hAnsi="Arial" w:cs="Arial"/>
          <w:b/>
          <w:color w:val="000080"/>
          <w:sz w:val="18"/>
          <w:szCs w:val="18"/>
        </w:rPr>
      </w:pPr>
    </w:p>
    <w:p w14:paraId="57F7BF1A" w14:textId="77777777" w:rsidR="000A1C64" w:rsidRDefault="000A1C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7BCF1A9A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533C7643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5191CCF8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61711DC2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4B8F893F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5C9113B2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44AD7D63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4EB0241E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7ECBF63D" w14:textId="77777777" w:rsidR="00383264" w:rsidRDefault="00383264" w:rsidP="004E3308">
      <w:pPr>
        <w:rPr>
          <w:rFonts w:ascii="Arial" w:hAnsi="Arial" w:cs="Arial"/>
          <w:b/>
          <w:color w:val="000080"/>
          <w:sz w:val="28"/>
          <w:szCs w:val="28"/>
        </w:rPr>
      </w:pPr>
    </w:p>
    <w:p w14:paraId="3DB2964A" w14:textId="76A2ADFE" w:rsidR="00410C7F" w:rsidRPr="007B2166" w:rsidRDefault="004E3308" w:rsidP="004E3308">
      <w:pPr>
        <w:rPr>
          <w:rFonts w:ascii="Arial" w:hAnsi="Arial" w:cs="Arial"/>
          <w:b/>
          <w:color w:val="000080"/>
          <w:sz w:val="28"/>
          <w:szCs w:val="28"/>
        </w:rPr>
      </w:pPr>
      <w:r w:rsidRPr="00953012">
        <w:rPr>
          <w:rFonts w:ascii="Arial" w:hAnsi="Arial" w:cs="Arial"/>
          <w:b/>
          <w:color w:val="000080"/>
          <w:sz w:val="28"/>
          <w:szCs w:val="28"/>
        </w:rPr>
        <w:t>Academic Planning:</w:t>
      </w:r>
      <w:r w:rsidR="007B2166">
        <w:rPr>
          <w:rFonts w:ascii="Arial" w:hAnsi="Arial" w:cs="Arial"/>
          <w:b/>
          <w:color w:val="000080"/>
          <w:sz w:val="28"/>
          <w:szCs w:val="28"/>
        </w:rPr>
        <w:t xml:space="preserve">  </w:t>
      </w:r>
      <w:r w:rsidRPr="003F4118">
        <w:rPr>
          <w:rFonts w:ascii="Arial" w:hAnsi="Arial" w:cs="Arial"/>
          <w:b/>
          <w:color w:val="000080"/>
          <w:sz w:val="22"/>
          <w:szCs w:val="28"/>
        </w:rPr>
        <w:t>Use the following tables to map out future coursework</w:t>
      </w:r>
    </w:p>
    <w:p w14:paraId="073C5B9E" w14:textId="77777777" w:rsidR="00410C7F" w:rsidRDefault="00410C7F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Total number credits transferred: 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</w:p>
    <w:p w14:paraId="319381DC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02E99703" w14:textId="77777777" w:rsidR="004E3308" w:rsidRPr="003F4118" w:rsidRDefault="004E3308" w:rsidP="004E3308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780"/>
        <w:gridCol w:w="900"/>
      </w:tblGrid>
      <w:tr w:rsidR="004E3308" w:rsidRPr="00C32421" w14:paraId="0DC4C694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6530982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4AA09BA4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0E7FC423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56943939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F6416A1" w14:textId="77777777" w:rsidR="004E3308" w:rsidRPr="00C32421" w:rsidRDefault="004E3308" w:rsidP="004E3308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E3308" w:rsidRPr="00C32421" w14:paraId="43A521E4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5102D60F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6" w:name="Text147"/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bookmarkEnd w:id="6"/>
            <w:r w:rsidR="004E3308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74DAE36C" w14:textId="77777777" w:rsidR="004E3308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0C53AE9B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</w:tcBorders>
          </w:tcPr>
          <w:p w14:paraId="015E3A4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6EE00E5" w14:textId="77777777" w:rsidR="004E3308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732FDBA2" w14:textId="77777777" w:rsidTr="006D3CC8">
        <w:tc>
          <w:tcPr>
            <w:tcW w:w="3507" w:type="dxa"/>
          </w:tcPr>
          <w:p w14:paraId="3111FED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1A6B039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676284E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DF4E76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75DC3DD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30927389" w14:textId="77777777" w:rsidTr="006D3CC8">
        <w:tc>
          <w:tcPr>
            <w:tcW w:w="3507" w:type="dxa"/>
          </w:tcPr>
          <w:p w14:paraId="0E09DAB4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2B17E0D1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E1878F5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1BE53057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27C2B35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24943226" w14:textId="77777777" w:rsidTr="006D3CC8">
        <w:tc>
          <w:tcPr>
            <w:tcW w:w="3507" w:type="dxa"/>
          </w:tcPr>
          <w:p w14:paraId="7D671C18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77ADAFF0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D4387B1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2B974B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FC00533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33A6A88A" w14:textId="77777777" w:rsidTr="006D3CC8">
        <w:tc>
          <w:tcPr>
            <w:tcW w:w="3507" w:type="dxa"/>
          </w:tcPr>
          <w:p w14:paraId="6454A442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1E2E6A9F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5BD05CA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F9400C7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</w:tcPr>
          <w:p w14:paraId="1BEECFCD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E3308" w:rsidRPr="00C32421" w14:paraId="5ADD11BF" w14:textId="77777777" w:rsidTr="006D3CC8">
        <w:tc>
          <w:tcPr>
            <w:tcW w:w="3507" w:type="dxa"/>
          </w:tcPr>
          <w:p w14:paraId="1B9C9166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6082B2AC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10D484E" w14:textId="77777777" w:rsidR="004E3308" w:rsidRPr="009E71E7" w:rsidRDefault="004E3308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59B8751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E3308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E3308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7AA303FE" w14:textId="77777777" w:rsidR="004E3308" w:rsidRPr="00C32421" w:rsidRDefault="00C74B83" w:rsidP="004E3308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E3308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E3308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0C59946" w14:textId="77777777" w:rsidTr="006D3CC8">
        <w:tc>
          <w:tcPr>
            <w:tcW w:w="3507" w:type="dxa"/>
          </w:tcPr>
          <w:p w14:paraId="6DFEAA92" w14:textId="45B6132E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5DE2893D" w14:textId="77777777" w:rsidR="00410C7F" w:rsidRPr="00C32421" w:rsidRDefault="00C74B83" w:rsidP="004E3308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6B7E012" w14:textId="77777777" w:rsidR="00410C7F" w:rsidRPr="009E71E7" w:rsidRDefault="00410C7F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71BF67E" w14:textId="3EDE218E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00" w:type="dxa"/>
          </w:tcPr>
          <w:p w14:paraId="36CC257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BC27436" w14:textId="77777777" w:rsidTr="006D3CC8">
        <w:tc>
          <w:tcPr>
            <w:tcW w:w="3507" w:type="dxa"/>
          </w:tcPr>
          <w:p w14:paraId="4795ECDE" w14:textId="77777777" w:rsidR="00410C7F" w:rsidRPr="00C32421" w:rsidRDefault="00410C7F" w:rsidP="004E3308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5DACE3B4" w14:textId="77777777" w:rsidR="00410C7F" w:rsidRPr="009E71E7" w:rsidRDefault="00C74B83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CA84F2D" w14:textId="77777777" w:rsidR="00410C7F" w:rsidRPr="009E71E7" w:rsidRDefault="00410C7F" w:rsidP="004E3308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FF24291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00" w:type="dxa"/>
          </w:tcPr>
          <w:p w14:paraId="3BF0B0FB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0DF10C18" w14:textId="77777777" w:rsidR="004E3308" w:rsidRPr="00C32421" w:rsidRDefault="004E3308" w:rsidP="004E3308">
      <w:pPr>
        <w:pStyle w:val="BodyText2"/>
        <w:ind w:left="360"/>
        <w:rPr>
          <w:rFonts w:ascii="Arial" w:hAnsi="Arial"/>
          <w:i w:val="0"/>
          <w:sz w:val="16"/>
          <w:szCs w:val="20"/>
        </w:rPr>
      </w:pPr>
    </w:p>
    <w:p w14:paraId="7369AB57" w14:textId="77777777" w:rsidR="004E3308" w:rsidRDefault="004E3308" w:rsidP="004E3308">
      <w:pPr>
        <w:rPr>
          <w:rFonts w:ascii="Arial" w:hAnsi="Arial"/>
          <w:i/>
          <w:color w:val="330099"/>
          <w:sz w:val="22"/>
          <w:szCs w:val="16"/>
        </w:rPr>
      </w:pPr>
    </w:p>
    <w:p w14:paraId="37DF1268" w14:textId="77777777" w:rsidR="00410C7F" w:rsidRPr="003F4118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780"/>
        <w:gridCol w:w="900"/>
      </w:tblGrid>
      <w:tr w:rsidR="00410C7F" w:rsidRPr="00C32421" w14:paraId="5814C647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3D1E58B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65FBD18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41E61304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2745D5E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52E9B9E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10C7F" w:rsidRPr="00C32421" w14:paraId="355AA34E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30076F6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2848B10F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07BD579B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</w:tcBorders>
          </w:tcPr>
          <w:p w14:paraId="05D68FE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35B6C69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50C864C" w14:textId="77777777" w:rsidTr="006D3CC8">
        <w:tc>
          <w:tcPr>
            <w:tcW w:w="3507" w:type="dxa"/>
          </w:tcPr>
          <w:p w14:paraId="7137B2C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00D2C5DB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0FD075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760FC2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559D77D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F2731D1" w14:textId="77777777" w:rsidTr="006D3CC8">
        <w:tc>
          <w:tcPr>
            <w:tcW w:w="3507" w:type="dxa"/>
          </w:tcPr>
          <w:p w14:paraId="1C88D4B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485673A2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79EFC4C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6941BF6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A58E3C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B0A850A" w14:textId="77777777" w:rsidTr="006D3CC8">
        <w:tc>
          <w:tcPr>
            <w:tcW w:w="3507" w:type="dxa"/>
          </w:tcPr>
          <w:p w14:paraId="7DAF07AC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3EC64F2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58D6E315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6D26FA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1212170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B0ED64C" w14:textId="77777777" w:rsidTr="006D3CC8">
        <w:tc>
          <w:tcPr>
            <w:tcW w:w="3507" w:type="dxa"/>
          </w:tcPr>
          <w:p w14:paraId="3D9EC97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0FA4C017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E69F99D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299CBE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</w:tcPr>
          <w:p w14:paraId="6130753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027E1F78" w14:textId="77777777" w:rsidTr="006D3CC8">
        <w:tc>
          <w:tcPr>
            <w:tcW w:w="3507" w:type="dxa"/>
          </w:tcPr>
          <w:p w14:paraId="233FD503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62DB9ECB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E67AF42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ABB44D5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00" w:type="dxa"/>
          </w:tcPr>
          <w:p w14:paraId="4D4C48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C267E76" w14:textId="77777777" w:rsidTr="006D3CC8">
        <w:tc>
          <w:tcPr>
            <w:tcW w:w="3507" w:type="dxa"/>
          </w:tcPr>
          <w:p w14:paraId="3B89F73D" w14:textId="7FDDBC66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36DEC5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B438878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08D71C3E" w14:textId="018B5402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00" w:type="dxa"/>
          </w:tcPr>
          <w:p w14:paraId="3F63364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3D1366CC" w14:textId="77777777" w:rsidTr="006D3CC8">
        <w:tc>
          <w:tcPr>
            <w:tcW w:w="3507" w:type="dxa"/>
          </w:tcPr>
          <w:p w14:paraId="4BCE5CF1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46D06EDB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5399137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780" w:type="dxa"/>
            <w:tcBorders>
              <w:left w:val="single" w:sz="4" w:space="0" w:color="auto"/>
            </w:tcBorders>
          </w:tcPr>
          <w:p w14:paraId="4C84B3A9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00" w:type="dxa"/>
          </w:tcPr>
          <w:p w14:paraId="19ED3B94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2C5B6545" w14:textId="77777777" w:rsidR="00410C7F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</w:p>
    <w:p w14:paraId="4948D4A5" w14:textId="77777777" w:rsidR="00410C7F" w:rsidRPr="003F4118" w:rsidRDefault="00410C7F" w:rsidP="00410C7F">
      <w:pPr>
        <w:ind w:firstLine="720"/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color w:val="000080"/>
          <w:sz w:val="20"/>
          <w:szCs w:val="20"/>
        </w:rPr>
        <w:tab/>
      </w:r>
      <w:r>
        <w:rPr>
          <w:rFonts w:ascii="Arial" w:hAnsi="Arial" w:cs="Arial"/>
          <w:b/>
          <w:color w:val="000080"/>
          <w:sz w:val="22"/>
          <w:szCs w:val="28"/>
        </w:rPr>
        <w:t xml:space="preserve">Semester: 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begin">
          <w:ffData>
            <w:name w:val="Text146"/>
            <w:enabled/>
            <w:calcOnExit w:val="0"/>
            <w:textInput>
              <w:maxLength w:val="6"/>
            </w:textInput>
          </w:ffData>
        </w:fldChar>
      </w:r>
      <w:r>
        <w:rPr>
          <w:rFonts w:ascii="Arial" w:hAnsi="Arial" w:cs="Arial"/>
          <w:color w:val="000080"/>
          <w:sz w:val="20"/>
          <w:szCs w:val="20"/>
          <w:u w:val="single"/>
        </w:rPr>
        <w:instrText xml:space="preserve"> FORMTEXT </w:instrTex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separate"/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>
        <w:rPr>
          <w:rFonts w:ascii="Arial" w:hAnsi="Arial" w:cs="Arial"/>
          <w:noProof/>
          <w:color w:val="000080"/>
          <w:sz w:val="20"/>
          <w:szCs w:val="20"/>
          <w:u w:val="single"/>
        </w:rPr>
        <w:t> </w:t>
      </w:r>
      <w:r w:rsidR="00C74B83">
        <w:rPr>
          <w:rFonts w:ascii="Arial" w:hAnsi="Arial" w:cs="Arial"/>
          <w:color w:val="000080"/>
          <w:sz w:val="20"/>
          <w:szCs w:val="20"/>
          <w:u w:val="single"/>
        </w:rPr>
        <w:fldChar w:fldCharType="end"/>
      </w:r>
      <w:r>
        <w:rPr>
          <w:rFonts w:ascii="Arial" w:hAnsi="Arial" w:cs="Arial"/>
          <w:color w:val="000080"/>
          <w:sz w:val="2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7"/>
        <w:gridCol w:w="723"/>
        <w:gridCol w:w="810"/>
        <w:gridCol w:w="3690"/>
        <w:gridCol w:w="990"/>
      </w:tblGrid>
      <w:tr w:rsidR="00410C7F" w:rsidRPr="00C32421" w14:paraId="2FB27C4E" w14:textId="77777777" w:rsidTr="006D3CC8">
        <w:trPr>
          <w:trHeight w:val="350"/>
        </w:trPr>
        <w:tc>
          <w:tcPr>
            <w:tcW w:w="350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A1289D9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723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043EFD63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7F8B713D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3842CCB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Course #/Descr</w:t>
            </w:r>
            <w:r>
              <w:rPr>
                <w:rFonts w:ascii="Arial" w:hAnsi="Arial" w:cs="Arial"/>
                <w:color w:val="000080"/>
                <w:sz w:val="16"/>
                <w:szCs w:val="16"/>
              </w:rPr>
              <w:t>iption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20B7367F" w14:textId="77777777" w:rsidR="00410C7F" w:rsidRPr="00C32421" w:rsidRDefault="00410C7F" w:rsidP="00410C7F">
            <w:pPr>
              <w:spacing w:before="60" w:after="60"/>
              <w:rPr>
                <w:rFonts w:ascii="Arial" w:hAnsi="Arial" w:cs="Arial"/>
                <w:color w:val="000080"/>
                <w:sz w:val="16"/>
                <w:szCs w:val="16"/>
              </w:rPr>
            </w:pPr>
            <w:r w:rsidRPr="00C32421">
              <w:rPr>
                <w:rFonts w:ascii="Arial" w:hAnsi="Arial" w:cs="Arial"/>
                <w:color w:val="000080"/>
                <w:sz w:val="16"/>
                <w:szCs w:val="16"/>
              </w:rPr>
              <w:t>Credits</w:t>
            </w:r>
          </w:p>
        </w:tc>
      </w:tr>
      <w:tr w:rsidR="00410C7F" w:rsidRPr="00C32421" w14:paraId="0225E018" w14:textId="77777777" w:rsidTr="006D3CC8">
        <w:tc>
          <w:tcPr>
            <w:tcW w:w="3507" w:type="dxa"/>
            <w:tcBorders>
              <w:top w:val="single" w:sz="4" w:space="0" w:color="auto"/>
            </w:tcBorders>
          </w:tcPr>
          <w:p w14:paraId="6D5791D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723" w:type="dxa"/>
            <w:tcBorders>
              <w:top w:val="single" w:sz="4" w:space="0" w:color="auto"/>
            </w:tcBorders>
          </w:tcPr>
          <w:p w14:paraId="53825585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A17B18C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</w:tcPr>
          <w:p w14:paraId="0A0326B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C32421">
              <w:rPr>
                <w:rFonts w:ascii="Arial" w:hAnsi="Arial"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5F13909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1A9F57D6" w14:textId="77777777" w:rsidTr="006D3CC8">
        <w:tc>
          <w:tcPr>
            <w:tcW w:w="3507" w:type="dxa"/>
          </w:tcPr>
          <w:p w14:paraId="0212B9B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236A349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3C6F3573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1162575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04BE7BC8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0BD3D80D" w14:textId="77777777" w:rsidTr="006D3CC8">
        <w:tc>
          <w:tcPr>
            <w:tcW w:w="3507" w:type="dxa"/>
          </w:tcPr>
          <w:p w14:paraId="6DF97EB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177F0162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E64CA6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7BB63F1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199F357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4ACBD813" w14:textId="77777777" w:rsidTr="006D3CC8">
        <w:tc>
          <w:tcPr>
            <w:tcW w:w="3507" w:type="dxa"/>
          </w:tcPr>
          <w:p w14:paraId="591423D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74AEF27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699EFB7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0A8E29C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0AE69416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6D2D0970" w14:textId="77777777" w:rsidTr="006D3CC8">
        <w:tc>
          <w:tcPr>
            <w:tcW w:w="3507" w:type="dxa"/>
          </w:tcPr>
          <w:p w14:paraId="092D20B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723" w:type="dxa"/>
          </w:tcPr>
          <w:p w14:paraId="234C5E07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43BFF4B4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361B8624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</w:p>
        </w:tc>
        <w:tc>
          <w:tcPr>
            <w:tcW w:w="990" w:type="dxa"/>
          </w:tcPr>
          <w:p w14:paraId="58F5EA5E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3497119D" w14:textId="77777777" w:rsidTr="006D3CC8">
        <w:tc>
          <w:tcPr>
            <w:tcW w:w="3507" w:type="dxa"/>
          </w:tcPr>
          <w:p w14:paraId="73D0001A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723" w:type="dxa"/>
          </w:tcPr>
          <w:p w14:paraId="0DA0CD6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6CF38CF3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56734581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C32421">
              <w:rPr>
                <w:rFonts w:ascii="Arial" w:hAnsi="Arial"/>
                <w:sz w:val="16"/>
                <w:szCs w:val="16"/>
              </w:rPr>
              <w:fldChar w:fldCharType="begin">
                <w:ffData>
                  <w:name w:val="Text147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410C7F" w:rsidRPr="00C32421">
              <w:rPr>
                <w:rFonts w:ascii="Arial" w:hAnsi="Arial"/>
                <w:sz w:val="16"/>
                <w:szCs w:val="16"/>
              </w:rPr>
              <w:instrText xml:space="preserve"> FORMTEXT </w:instrText>
            </w:r>
            <w:r w:rsidRPr="00C32421">
              <w:rPr>
                <w:rFonts w:ascii="Arial" w:hAnsi="Arial"/>
                <w:sz w:val="16"/>
                <w:szCs w:val="16"/>
              </w:rPr>
            </w:r>
            <w:r w:rsidRPr="00C32421">
              <w:rPr>
                <w:rFonts w:ascii="Arial" w:hAnsi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/>
                <w:noProof/>
                <w:sz w:val="16"/>
                <w:szCs w:val="16"/>
              </w:rPr>
              <w:t> </w:t>
            </w:r>
            <w:r w:rsidRPr="00C32421">
              <w:rPr>
                <w:rFonts w:ascii="Arial" w:hAnsi="Arial"/>
                <w:sz w:val="16"/>
                <w:szCs w:val="16"/>
              </w:rPr>
              <w:fldChar w:fldCharType="end"/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  <w:r w:rsidR="00410C7F" w:rsidRPr="00573355">
              <w:rPr>
                <w:rFonts w:ascii="Lucida Grande" w:hAnsi="Lucida Grande" w:cs="Lucida Grande"/>
                <w:sz w:val="16"/>
                <w:szCs w:val="16"/>
              </w:rPr>
              <w:t> </w:t>
            </w:r>
          </w:p>
        </w:tc>
        <w:tc>
          <w:tcPr>
            <w:tcW w:w="990" w:type="dxa"/>
          </w:tcPr>
          <w:p w14:paraId="1F3E5030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4F2C8E41" w14:textId="77777777" w:rsidTr="006D3CC8">
        <w:tc>
          <w:tcPr>
            <w:tcW w:w="3507" w:type="dxa"/>
          </w:tcPr>
          <w:p w14:paraId="228B7526" w14:textId="1E5E77BC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723" w:type="dxa"/>
          </w:tcPr>
          <w:p w14:paraId="5B1A06B9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1080D1D5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38FE9E10" w14:textId="6CF263C2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Semester total</w:t>
            </w:r>
            <w:r w:rsidR="007B2166" w:rsidRPr="00C32421">
              <w:rPr>
                <w:rFonts w:ascii="Arial" w:hAnsi="Arial"/>
                <w:b/>
                <w:sz w:val="16"/>
                <w:szCs w:val="16"/>
              </w:rPr>
              <w:t>:</w:t>
            </w:r>
            <w:r w:rsidR="007B2166">
              <w:rPr>
                <w:rFonts w:ascii="Arial" w:hAnsi="Arial"/>
                <w:b/>
                <w:sz w:val="16"/>
                <w:szCs w:val="16"/>
              </w:rPr>
              <w:t xml:space="preserve"> (note upper level)</w:t>
            </w:r>
          </w:p>
        </w:tc>
        <w:tc>
          <w:tcPr>
            <w:tcW w:w="990" w:type="dxa"/>
          </w:tcPr>
          <w:p w14:paraId="1B02A2CF" w14:textId="77777777" w:rsidR="00410C7F" w:rsidRPr="00C32421" w:rsidRDefault="00C74B83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410C7F" w:rsidRPr="00C32421" w14:paraId="5711022C" w14:textId="77777777" w:rsidTr="006D3CC8">
        <w:tc>
          <w:tcPr>
            <w:tcW w:w="3507" w:type="dxa"/>
          </w:tcPr>
          <w:p w14:paraId="7B5A3025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723" w:type="dxa"/>
          </w:tcPr>
          <w:p w14:paraId="4DF60828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810" w:type="dxa"/>
            <w:tcBorders>
              <w:top w:val="nil"/>
              <w:bottom w:val="nil"/>
              <w:right w:val="single" w:sz="4" w:space="0" w:color="auto"/>
            </w:tcBorders>
          </w:tcPr>
          <w:p w14:paraId="72A3C52A" w14:textId="77777777" w:rsidR="00410C7F" w:rsidRPr="009E71E7" w:rsidRDefault="00410C7F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14:paraId="0FCFC5E9" w14:textId="77777777" w:rsidR="00410C7F" w:rsidRPr="00C32421" w:rsidRDefault="00410C7F" w:rsidP="00410C7F">
            <w:pPr>
              <w:spacing w:before="60" w:after="60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Total # towards degree:</w:t>
            </w:r>
          </w:p>
        </w:tc>
        <w:tc>
          <w:tcPr>
            <w:tcW w:w="990" w:type="dxa"/>
          </w:tcPr>
          <w:p w14:paraId="30E8339E" w14:textId="77777777" w:rsidR="00410C7F" w:rsidRPr="009E71E7" w:rsidRDefault="00C74B83" w:rsidP="00410C7F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9E71E7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="00410C7F" w:rsidRPr="009E71E7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9E71E7">
              <w:rPr>
                <w:rFonts w:ascii="Arial" w:hAnsi="Arial" w:cs="Arial"/>
                <w:sz w:val="16"/>
                <w:szCs w:val="16"/>
              </w:rPr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410C7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9E71E7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FF62B5F" w14:textId="77777777" w:rsidR="004E3308" w:rsidRDefault="004E3308" w:rsidP="004E3308">
      <w:pPr>
        <w:pStyle w:val="BodyText2"/>
        <w:rPr>
          <w:rFonts w:ascii="Arial" w:hAnsi="Arial"/>
          <w:i w:val="0"/>
          <w:sz w:val="16"/>
          <w:szCs w:val="20"/>
        </w:rPr>
      </w:pPr>
    </w:p>
    <w:p w14:paraId="04F40718" w14:textId="33BD2C3D" w:rsidR="004E3308" w:rsidRPr="007B2166" w:rsidRDefault="007B2166" w:rsidP="004E3308">
      <w:pPr>
        <w:rPr>
          <w:rFonts w:ascii="Arial" w:hAnsi="Arial" w:cs="Arial"/>
          <w:b/>
          <w:color w:val="000080"/>
          <w:sz w:val="22"/>
          <w:szCs w:val="22"/>
        </w:rPr>
      </w:pPr>
      <w:r w:rsidRPr="007B2166">
        <w:rPr>
          <w:rFonts w:ascii="Arial" w:hAnsi="Arial" w:cs="Arial"/>
          <w:b/>
          <w:color w:val="000080"/>
          <w:sz w:val="22"/>
          <w:szCs w:val="22"/>
        </w:rPr>
        <w:t>Notes</w:t>
      </w:r>
      <w:r w:rsidR="004E3308" w:rsidRPr="007B2166">
        <w:rPr>
          <w:rFonts w:ascii="Arial" w:hAnsi="Arial" w:cs="Arial"/>
          <w:b/>
          <w:color w:val="000080"/>
          <w:sz w:val="22"/>
          <w:szCs w:val="22"/>
        </w:rPr>
        <w:t>:</w:t>
      </w:r>
    </w:p>
    <w:p w14:paraId="20C0DB8B" w14:textId="77777777" w:rsidR="004E3308" w:rsidRDefault="004E3308" w:rsidP="004E3308">
      <w:pPr>
        <w:rPr>
          <w:rFonts w:ascii="Arial" w:hAnsi="Arial" w:cs="Arial"/>
          <w:sz w:val="16"/>
          <w:szCs w:val="16"/>
          <w:u w:val="single"/>
        </w:rPr>
      </w:pPr>
    </w:p>
    <w:p w14:paraId="21B32356" w14:textId="53B8D88D" w:rsidR="004E3308" w:rsidRDefault="00C74B83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5BD30F09" w14:textId="77777777" w:rsidR="007B2166" w:rsidRDefault="007B2166" w:rsidP="004E3308">
      <w:pPr>
        <w:rPr>
          <w:rFonts w:ascii="Arial" w:hAnsi="Arial" w:cs="Arial"/>
          <w:sz w:val="16"/>
          <w:szCs w:val="16"/>
          <w:u w:val="single"/>
        </w:rPr>
      </w:pPr>
    </w:p>
    <w:p w14:paraId="1790AB57" w14:textId="75586978" w:rsidR="004E3308" w:rsidRPr="00D6121F" w:rsidRDefault="00C74B83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2409E812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2B18CE9C" w14:textId="4AF4C295" w:rsidR="004E3308" w:rsidRPr="00D6121F" w:rsidRDefault="00C74B83" w:rsidP="004E3308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71BB08DE" w14:textId="77777777" w:rsidR="004E3308" w:rsidRDefault="004E3308" w:rsidP="004E3308">
      <w:pPr>
        <w:rPr>
          <w:rFonts w:ascii="Arial" w:hAnsi="Arial" w:cs="Arial"/>
          <w:b/>
          <w:color w:val="000080"/>
          <w:sz w:val="22"/>
          <w:szCs w:val="28"/>
        </w:rPr>
      </w:pPr>
    </w:p>
    <w:p w14:paraId="2F501074" w14:textId="2AD9A0B4" w:rsidR="004E3308" w:rsidRDefault="00C74B83" w:rsidP="004E3308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 w:rsidR="004E3308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 w:rsidR="004E3308"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23F8B218" w14:textId="77777777" w:rsidR="007B2166" w:rsidRDefault="007B2166" w:rsidP="004E3308">
      <w:pPr>
        <w:rPr>
          <w:rFonts w:ascii="Arial" w:hAnsi="Arial" w:cs="Arial"/>
          <w:sz w:val="16"/>
          <w:szCs w:val="16"/>
          <w:u w:val="single"/>
        </w:rPr>
      </w:pPr>
    </w:p>
    <w:p w14:paraId="2BB042A0" w14:textId="77777777" w:rsidR="007B2166" w:rsidRDefault="007B2166" w:rsidP="007B2166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51A67BC7" w14:textId="77777777" w:rsidR="007B2166" w:rsidRDefault="007B2166" w:rsidP="007B2166">
      <w:pPr>
        <w:rPr>
          <w:rFonts w:ascii="Arial" w:hAnsi="Arial" w:cs="Arial"/>
          <w:sz w:val="16"/>
          <w:szCs w:val="16"/>
          <w:u w:val="single"/>
        </w:rPr>
      </w:pPr>
    </w:p>
    <w:p w14:paraId="623CCD8D" w14:textId="77777777" w:rsidR="007B2166" w:rsidRDefault="007B2166" w:rsidP="007B2166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p w14:paraId="35FE44CC" w14:textId="77777777" w:rsidR="007B2166" w:rsidRDefault="007B2166" w:rsidP="007B2166">
      <w:pPr>
        <w:rPr>
          <w:rFonts w:ascii="Arial" w:hAnsi="Arial" w:cs="Arial"/>
          <w:sz w:val="16"/>
          <w:szCs w:val="16"/>
          <w:u w:val="single"/>
        </w:rPr>
      </w:pPr>
    </w:p>
    <w:p w14:paraId="1B7A182D" w14:textId="77777777" w:rsidR="007B2166" w:rsidRPr="00D6121F" w:rsidRDefault="007B2166" w:rsidP="007B2166">
      <w:pPr>
        <w:rPr>
          <w:rFonts w:ascii="Arial" w:hAnsi="Arial" w:cs="Arial"/>
          <w:b/>
          <w:color w:val="000080"/>
          <w:sz w:val="22"/>
          <w:szCs w:val="28"/>
        </w:rPr>
      </w:pPr>
      <w:r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"/>
            <w:enabled/>
            <w:calcOnExit w:val="0"/>
            <w:textInput>
              <w:default w:val="________________________________________________________________________________________________________"/>
              <w:format w:val="FIRST CAPITAL"/>
            </w:textInput>
          </w:ffData>
        </w:fldChar>
      </w:r>
      <w:r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>
        <w:rPr>
          <w:rFonts w:ascii="Arial" w:hAnsi="Arial" w:cs="Arial"/>
          <w:sz w:val="16"/>
          <w:szCs w:val="16"/>
          <w:u w:val="single"/>
        </w:rPr>
      </w:r>
      <w:r>
        <w:rPr>
          <w:rFonts w:ascii="Arial" w:hAnsi="Arial" w:cs="Arial"/>
          <w:sz w:val="16"/>
          <w:szCs w:val="16"/>
          <w:u w:val="single"/>
        </w:rPr>
        <w:fldChar w:fldCharType="separate"/>
      </w:r>
      <w:r>
        <w:rPr>
          <w:rFonts w:ascii="Arial" w:hAnsi="Arial" w:cs="Arial"/>
          <w:noProof/>
          <w:sz w:val="16"/>
          <w:szCs w:val="16"/>
          <w:u w:val="single"/>
        </w:rPr>
        <w:t>________________________________________________________________________________________________________</w:t>
      </w:r>
      <w:r>
        <w:rPr>
          <w:rFonts w:ascii="Arial" w:hAnsi="Arial" w:cs="Arial"/>
          <w:sz w:val="16"/>
          <w:szCs w:val="16"/>
          <w:u w:val="single"/>
        </w:rPr>
        <w:fldChar w:fldCharType="end"/>
      </w:r>
    </w:p>
    <w:sectPr w:rsidR="007B2166" w:rsidRPr="00D6121F" w:rsidSect="00383264">
      <w:footerReference w:type="default" r:id="rId10"/>
      <w:pgSz w:w="12240" w:h="15840"/>
      <w:pgMar w:top="288" w:right="1080" w:bottom="288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A27D3A" w14:textId="77777777" w:rsidR="003F2198" w:rsidRDefault="003F2198">
      <w:r>
        <w:separator/>
      </w:r>
    </w:p>
  </w:endnote>
  <w:endnote w:type="continuationSeparator" w:id="0">
    <w:p w14:paraId="3053BABA" w14:textId="77777777" w:rsidR="003F2198" w:rsidRDefault="003F2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CD948B" w14:textId="0EE7523C" w:rsidR="002306CC" w:rsidRPr="00953012" w:rsidRDefault="002306CC" w:rsidP="004E3308">
    <w:pPr>
      <w:pStyle w:val="Footer"/>
      <w:jc w:val="right"/>
      <w:rPr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6A57A" w14:textId="77777777" w:rsidR="003F2198" w:rsidRDefault="003F2198">
      <w:r>
        <w:separator/>
      </w:r>
    </w:p>
  </w:footnote>
  <w:footnote w:type="continuationSeparator" w:id="0">
    <w:p w14:paraId="3EF13488" w14:textId="77777777" w:rsidR="003F2198" w:rsidRDefault="003F21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46C"/>
    <w:multiLevelType w:val="hybridMultilevel"/>
    <w:tmpl w:val="0F7C60E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E045E1"/>
    <w:multiLevelType w:val="hybridMultilevel"/>
    <w:tmpl w:val="FD44E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D61DB8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5E1F0E"/>
    <w:multiLevelType w:val="hybridMultilevel"/>
    <w:tmpl w:val="142E96A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0271F6"/>
    <w:multiLevelType w:val="multilevel"/>
    <w:tmpl w:val="7E446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31674F1"/>
    <w:multiLevelType w:val="hybridMultilevel"/>
    <w:tmpl w:val="44DE5F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F32A6"/>
    <w:multiLevelType w:val="multilevel"/>
    <w:tmpl w:val="8CCCEB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F8F5CA1"/>
    <w:multiLevelType w:val="multilevel"/>
    <w:tmpl w:val="B4641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2B2F7461"/>
    <w:multiLevelType w:val="multilevel"/>
    <w:tmpl w:val="1C6CB5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9">
    <w:nsid w:val="31A65D28"/>
    <w:multiLevelType w:val="hybridMultilevel"/>
    <w:tmpl w:val="8FD089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3516237"/>
    <w:multiLevelType w:val="hybridMultilevel"/>
    <w:tmpl w:val="55C62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47C9E"/>
    <w:multiLevelType w:val="hybridMultilevel"/>
    <w:tmpl w:val="8514BE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8BC0D67"/>
    <w:multiLevelType w:val="multilevel"/>
    <w:tmpl w:val="B02C1E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2E2458"/>
    <w:multiLevelType w:val="multilevel"/>
    <w:tmpl w:val="0E16B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4DDB05AD"/>
    <w:multiLevelType w:val="multilevel"/>
    <w:tmpl w:val="E6D65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4E293883"/>
    <w:multiLevelType w:val="multilevel"/>
    <w:tmpl w:val="7B68A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51FF7548"/>
    <w:multiLevelType w:val="hybridMultilevel"/>
    <w:tmpl w:val="571C2F2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8CD7D4B"/>
    <w:multiLevelType w:val="hybridMultilevel"/>
    <w:tmpl w:val="E198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0029F1"/>
    <w:multiLevelType w:val="multilevel"/>
    <w:tmpl w:val="5598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3F904A4"/>
    <w:multiLevelType w:val="hybridMultilevel"/>
    <w:tmpl w:val="61F20B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1D15ED"/>
    <w:multiLevelType w:val="hybridMultilevel"/>
    <w:tmpl w:val="E6F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185898"/>
    <w:multiLevelType w:val="multilevel"/>
    <w:tmpl w:val="17D47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4CB65C2"/>
    <w:multiLevelType w:val="hybridMultilevel"/>
    <w:tmpl w:val="12F25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0F0D78"/>
    <w:multiLevelType w:val="hybridMultilevel"/>
    <w:tmpl w:val="AE322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85356F4"/>
    <w:multiLevelType w:val="hybridMultilevel"/>
    <w:tmpl w:val="CCE29D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9"/>
  </w:num>
  <w:num w:numId="4">
    <w:abstractNumId w:val="2"/>
  </w:num>
  <w:num w:numId="5">
    <w:abstractNumId w:val="20"/>
  </w:num>
  <w:num w:numId="6">
    <w:abstractNumId w:val="8"/>
  </w:num>
  <w:num w:numId="7">
    <w:abstractNumId w:val="8"/>
  </w:num>
  <w:num w:numId="8">
    <w:abstractNumId w:val="18"/>
  </w:num>
  <w:num w:numId="9">
    <w:abstractNumId w:val="0"/>
  </w:num>
  <w:num w:numId="10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14"/>
  </w:num>
  <w:num w:numId="14">
    <w:abstractNumId w:val="7"/>
  </w:num>
  <w:num w:numId="15">
    <w:abstractNumId w:val="12"/>
  </w:num>
  <w:num w:numId="16">
    <w:abstractNumId w:val="4"/>
  </w:num>
  <w:num w:numId="17">
    <w:abstractNumId w:val="21"/>
  </w:num>
  <w:num w:numId="18">
    <w:abstractNumId w:val="15"/>
  </w:num>
  <w:num w:numId="19">
    <w:abstractNumId w:val="3"/>
  </w:num>
  <w:num w:numId="20">
    <w:abstractNumId w:val="24"/>
  </w:num>
  <w:num w:numId="21">
    <w:abstractNumId w:val="11"/>
  </w:num>
  <w:num w:numId="22">
    <w:abstractNumId w:val="5"/>
  </w:num>
  <w:num w:numId="23">
    <w:abstractNumId w:val="1"/>
  </w:num>
  <w:num w:numId="24">
    <w:abstractNumId w:val="16"/>
  </w:num>
  <w:num w:numId="25">
    <w:abstractNumId w:val="9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fr-FR" w:vendorID="64" w:dllVersion="131078" w:nlCheck="1" w:checkStyle="1"/>
  <w:activeWritingStyle w:appName="MSWord" w:lang="en-US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CTIVE" w:val="橄ㄴ歰ҡ޺찔㈇"/>
    <w:docVar w:name="VTBOLDON" w:val="橄ㄴ歰ҡ޺찔㈇È䙀̋Ԭ賐 䙀̋Ί޿Ḁ"/>
    <w:docVar w:name="VTCASE" w:val="&lt;"/>
    <w:docVar w:name="VTCommandPending" w:val="㧰㊶樨ԕ소Ō¤¥¦픘 §¨©픴 «¬­핐 ®¯°핬 ²³´했 µ¶·햤 ¹º»헀 ¼½¾헜 ÀÁÂ헸 ÃÄÅ혔 ÇÈÉ혰 ÊËÌ홌 ÎÏÐ홨 ÑÒÓ횄 ÕÖ×횠 ØÙÚ횼 ÜÝ"/>
    <w:docVar w:name="VTCurMacroFlags$" w:val="㧰㊶樨ԕ소Ō¤¥¦픘 §¨©픴 «¬­핐 ®¯°핬 ²³´했 µ¶·햤 ¹º»헀 ¼½¾헜 ÀÁÂ헸 ÃÄÅ혔 ÇÈÉ혰 ÊËÌ홌 ÎÏÐ홨 ÑÒÓ횄 ÕÖ×횠 ØÙÚ횼 ÜÝ"/>
    <w:docVar w:name="VTINIT" w:val="&lt;Ҟ肀ҝ୬럼GಜŚúG㈀dဌ㈀dဌ㈀dဌ㈀dဌ＀㈀dဌ럼럼阔㈀dဌ럼ĀऊԊ"/>
    <w:docVar w:name="VTITALICON" w:val="Open the Zoom dialog box to specify the zoom level of the document._x000a__x000a_In most cases, you can also use the zoom controls in the status bar at the bottom of the window to quickly zoom the document.ß"/>
    <w:docVar w:name="VTUNDERLINEON" w:val="Open the Zoom dialog box to specify the zoom level of the document._x000a__x000a_In most cases, you can also use the zoom controls in the status bar at the bottom of the window to quickly zoom the document.ß"/>
    <w:docVar w:name="VTypeCAPFlag$" w:val="㧰㊶樨ԕ소Ō¤¥¦픘 §¨©픴 «¬­핐 ®¯°핬 ²³´했 µ¶·햤 ¹º»헀 ¼½¾헜 ÀÁÂ헸 ÃÄÅ혔 ÇÈÉ혰 ÊËÌ홌 ÎÏÐ홨 ÑÒÓ횄 ÕÖ×횠 ØÙÚ횼 ÜÝ"/>
    <w:docVar w:name="VTypeJoinDigitFlag$" w:val="w:docVa"/>
    <w:docVar w:name="VTypeLCFlag$" w:val="VTCurMacroFlag"/>
    <w:docVar w:name="VTypeNoSpaceFlag$" w:val="㧰㊶樨ԕ소Ō¤¥¦픘 §¨©픴 «¬­핐 ®¯°핬 ²³´했 µ¶·햤 ¹º»헀 ¼½¾헜 ÀÁÂ헸 ÃÄÅ혔 ÇÈÉ혰 ÊËÌ홌 ÎÏÐ홨 ÑÒÓ횄 ÕÖ×횠 ØÙÚ횼 ÜÝ"/>
    <w:docVar w:name="VTypeSpaceFlag$" w:val="뒴뒴環ջ䩦斚"/>
    <w:docVar w:name="VTypeUCFlag$" w:val="w:autofitToFirstFixedWidthCe"/>
  </w:docVars>
  <w:rsids>
    <w:rsidRoot w:val="00331990"/>
    <w:rsid w:val="00031CF8"/>
    <w:rsid w:val="000A1C64"/>
    <w:rsid w:val="000D1FCE"/>
    <w:rsid w:val="001874B4"/>
    <w:rsid w:val="001B52D3"/>
    <w:rsid w:val="001C26EF"/>
    <w:rsid w:val="001D6634"/>
    <w:rsid w:val="001F0CA1"/>
    <w:rsid w:val="00216E53"/>
    <w:rsid w:val="002306CC"/>
    <w:rsid w:val="00331990"/>
    <w:rsid w:val="00383264"/>
    <w:rsid w:val="003925F6"/>
    <w:rsid w:val="003F2198"/>
    <w:rsid w:val="00410C7F"/>
    <w:rsid w:val="00457DD3"/>
    <w:rsid w:val="004B2413"/>
    <w:rsid w:val="004E3308"/>
    <w:rsid w:val="0055050F"/>
    <w:rsid w:val="005547C1"/>
    <w:rsid w:val="0057605A"/>
    <w:rsid w:val="00595BA6"/>
    <w:rsid w:val="005F0003"/>
    <w:rsid w:val="00647126"/>
    <w:rsid w:val="00650705"/>
    <w:rsid w:val="006D3CC8"/>
    <w:rsid w:val="006D69AB"/>
    <w:rsid w:val="00782A80"/>
    <w:rsid w:val="007B2166"/>
    <w:rsid w:val="00850691"/>
    <w:rsid w:val="00891C6D"/>
    <w:rsid w:val="008A661B"/>
    <w:rsid w:val="008C116C"/>
    <w:rsid w:val="008E25CD"/>
    <w:rsid w:val="00956775"/>
    <w:rsid w:val="0097050B"/>
    <w:rsid w:val="00A4389F"/>
    <w:rsid w:val="00B249B7"/>
    <w:rsid w:val="00B34B9B"/>
    <w:rsid w:val="00BA50A2"/>
    <w:rsid w:val="00C27263"/>
    <w:rsid w:val="00C74B83"/>
    <w:rsid w:val="00CB784F"/>
    <w:rsid w:val="00D046B9"/>
    <w:rsid w:val="00D112D0"/>
    <w:rsid w:val="00E46940"/>
    <w:rsid w:val="00F2292E"/>
    <w:rsid w:val="00F612A0"/>
    <w:rsid w:val="00FF31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96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ght Shading Accent 1" w:uiPriority="60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basedOn w:val="DefaultParagraphFont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basedOn w:val="DefaultParagraphFont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C9311D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C9311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basedOn w:val="DefaultParagraphFont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table" w:styleId="LightShading-Accent1">
    <w:name w:val="Light Shading Accent 1"/>
    <w:basedOn w:val="TableNormal"/>
    <w:uiPriority w:val="60"/>
    <w:rsid w:val="00FF31B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Medium Grid 2" w:qFormat="1"/>
    <w:lsdException w:name="Light Shading Accent 1" w:uiPriority="60"/>
    <w:lsdException w:name="Medium Shading 1 Accent 1" w:qFormat="1"/>
    <w:lsdException w:name="List Paragraph" w:qFormat="1"/>
    <w:lsdException w:name="Quote" w:qFormat="1"/>
    <w:lsdException w:name="Intense Quote" w:qFormat="1"/>
    <w:lsdException w:name="Medium Grid 1 Accent 1" w:semiHidden="1" w:uiPriority="99" w:unhideWhenUsed="1"/>
    <w:lsdException w:name="Medium Grid 2 Accent 1" w:uiPriority="99" w:qFormat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uiPriority="99" w:qFormat="1"/>
    <w:lsdException w:name="Colorful Grid Accent 1" w:uiPriority="99" w:qFormat="1"/>
    <w:lsdException w:name="Light Shading Accent 2" w:uiPriority="99" w:qFormat="1"/>
    <w:lsdException w:name="Light List Accent 2" w:semiHidden="1" w:uiPriority="99" w:unhideWhenUsed="1"/>
    <w:lsdException w:name="Light Grid Accent 2" w:semiHidden="1" w:uiPriority="99"/>
    <w:lsdException w:name="Medium Shading 1 Accent 2" w:semiHidden="1" w:uiPriority="1" w:qFormat="1"/>
    <w:lsdException w:name="Medium Shading 2 Accent 2" w:uiPriority="60"/>
    <w:lsdException w:name="Medium List 1 Accent 2" w:uiPriority="61"/>
    <w:lsdException w:name="Medium List 2 Accent 2" w:uiPriority="62"/>
    <w:lsdException w:name="Medium Grid 1 Accent 2" w:uiPriority="63" w:qFormat="1"/>
    <w:lsdException w:name="Medium Grid 2 Accent 2" w:uiPriority="64" w:qFormat="1"/>
    <w:lsdException w:name="Medium Grid 3 Accent 2" w:uiPriority="65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 w:qFormat="1"/>
    <w:lsdException w:name="Medium Shading 1 Accent 3" w:uiPriority="73" w:qFormat="1"/>
    <w:lsdException w:name="Medium Shading 2 Accent 3" w:uiPriority="60" w:qFormat="1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semiHidden="1" w:uiPriority="99"/>
    <w:lsdException w:name="Colorful Shading Accent 3" w:uiPriority="34" w:qFormat="1"/>
    <w:lsdException w:name="Colorful List Accent 3" w:uiPriority="29" w:qFormat="1"/>
    <w:lsdException w:name="Colorful Grid Accent 3" w:uiPriority="30" w:qFormat="1"/>
    <w:lsdException w:name="Light Shading Accent 4" w:uiPriority="66"/>
    <w:lsdException w:name="Light List Accent 4" w:uiPriority="67"/>
    <w:lsdException w:name="Light Grid Accent 4" w:uiPriority="68"/>
    <w:lsdException w:name="Medium Shading 1 Accent 4" w:uiPriority="69"/>
    <w:lsdException w:name="Medium Shading 2 Accent 4" w:uiPriority="70"/>
    <w:lsdException w:name="Medium List 1 Accent 4" w:uiPriority="71"/>
    <w:lsdException w:name="Medium List 2 Accent 4" w:uiPriority="72"/>
    <w:lsdException w:name="Medium Grid 1 Accent 4" w:uiPriority="73"/>
    <w:lsdException w:name="Medium Grid 2 Accent 4" w:uiPriority="60"/>
    <w:lsdException w:name="Medium Grid 3 Accent 4" w:uiPriority="61"/>
    <w:lsdException w:name="Dark List Accent 4" w:uiPriority="62"/>
    <w:lsdException w:name="Colorful Shading Accent 4" w:uiPriority="63"/>
    <w:lsdException w:name="Colorful List Accent 4" w:uiPriority="64"/>
    <w:lsdException w:name="Colorful Grid Accent 4" w:uiPriority="65"/>
    <w:lsdException w:name="Light Shading Accent 5" w:uiPriority="66"/>
    <w:lsdException w:name="Light List Accent 5" w:uiPriority="67"/>
    <w:lsdException w:name="Light Grid Accent 5" w:uiPriority="68"/>
    <w:lsdException w:name="Medium Shading 1 Accent 5" w:uiPriority="69"/>
    <w:lsdException w:name="Medium Shading 2 Accent 5" w:uiPriority="70"/>
    <w:lsdException w:name="Medium List 1 Accent 5" w:uiPriority="71"/>
    <w:lsdException w:name="Medium List 2 Accent 5" w:uiPriority="72"/>
    <w:lsdException w:name="Medium Grid 1 Accent 5" w:uiPriority="73"/>
    <w:lsdException w:name="Medium Grid 2 Accent 5" w:uiPriority="60"/>
    <w:lsdException w:name="Medium Grid 3 Accent 5" w:uiPriority="61"/>
    <w:lsdException w:name="Dark List Accent 5" w:uiPriority="62"/>
    <w:lsdException w:name="Colorful Shading Accent 5" w:uiPriority="63"/>
    <w:lsdException w:name="Colorful List Accent 5" w:uiPriority="64"/>
    <w:lsdException w:name="Colorful Grid Accent 5" w:uiPriority="65"/>
    <w:lsdException w:name="Light Shading Accent 6" w:uiPriority="66"/>
    <w:lsdException w:name="Light List Accent 6" w:uiPriority="67"/>
    <w:lsdException w:name="Light Grid Accent 6" w:uiPriority="68"/>
    <w:lsdException w:name="Medium Shading 1 Accent 6" w:uiPriority="69"/>
    <w:lsdException w:name="Medium Shading 2 Accent 6" w:uiPriority="70"/>
    <w:lsdException w:name="Medium List 1 Accent 6" w:uiPriority="71"/>
    <w:lsdException w:name="Medium List 2 Accent 6" w:uiPriority="72"/>
    <w:lsdException w:name="Medium Grid 1 Accent 6" w:uiPriority="73"/>
    <w:lsdException w:name="Medium Grid 2 Accent 6" w:uiPriority="60"/>
    <w:lsdException w:name="Medium Grid 3 Accent 6" w:uiPriority="61"/>
    <w:lsdException w:name="Dark List Accent 6" w:uiPriority="62"/>
    <w:lsdException w:name="Colorful Shading Accent 6" w:uiPriority="63"/>
    <w:lsdException w:name="Colorful List Accent 6" w:uiPriority="64"/>
    <w:lsdException w:name="Colorful Grid Accent 6" w:uiPriority="65"/>
    <w:lsdException w:name="Subtle Emphasis" w:uiPriority="66" w:qFormat="1"/>
    <w:lsdException w:name="Intense Emphasis" w:uiPriority="67" w:qFormat="1"/>
    <w:lsdException w:name="Subtle Reference" w:uiPriority="68" w:qFormat="1"/>
    <w:lsdException w:name="Intense Reference" w:uiPriority="69" w:qFormat="1"/>
    <w:lsdException w:name="Book Title" w:uiPriority="70" w:qFormat="1"/>
    <w:lsdException w:name="Bibliography" w:uiPriority="71"/>
    <w:lsdException w:name="TOC Heading" w:semiHidden="1" w:uiPriority="72" w:unhideWhenUsed="1" w:qFormat="1"/>
  </w:latentStyles>
  <w:style w:type="paragraph" w:default="1" w:styleId="Normal">
    <w:name w:val="Normal"/>
    <w:qFormat/>
    <w:rsid w:val="00EA6B8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6B8C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EA6B8C"/>
    <w:pPr>
      <w:keepNext/>
      <w:ind w:left="720" w:firstLine="720"/>
      <w:jc w:val="center"/>
      <w:outlineLvl w:val="1"/>
    </w:pPr>
    <w:rPr>
      <w:b/>
      <w:bCs/>
      <w:sz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EA6B8C"/>
    <w:pPr>
      <w:keepNext/>
      <w:jc w:val="center"/>
      <w:outlineLvl w:val="2"/>
    </w:pPr>
    <w:rPr>
      <w:b/>
      <w:bCs/>
      <w:sz w:val="20"/>
      <w:u w:val="single"/>
    </w:rPr>
  </w:style>
  <w:style w:type="paragraph" w:styleId="Heading4">
    <w:name w:val="heading 4"/>
    <w:aliases w:val="Heading 4 Char, Char Char"/>
    <w:basedOn w:val="Normal"/>
    <w:next w:val="Normal"/>
    <w:link w:val="Heading4Char1"/>
    <w:qFormat/>
    <w:rsid w:val="00EA6B8C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A6B8C"/>
    <w:pPr>
      <w:keepNext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A6B8C"/>
    <w:pPr>
      <w:keepNext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6B8C"/>
    <w:pPr>
      <w:jc w:val="both"/>
    </w:pPr>
    <w:rPr>
      <w:sz w:val="16"/>
    </w:rPr>
  </w:style>
  <w:style w:type="paragraph" w:styleId="BodyText2">
    <w:name w:val="Body Text 2"/>
    <w:basedOn w:val="Normal"/>
    <w:rsid w:val="00EA6B8C"/>
    <w:rPr>
      <w:i/>
      <w:iCs/>
      <w:sz w:val="20"/>
    </w:rPr>
  </w:style>
  <w:style w:type="paragraph" w:styleId="BalloonText">
    <w:name w:val="Balloon Text"/>
    <w:basedOn w:val="Normal"/>
    <w:link w:val="BalloonTextChar"/>
    <w:semiHidden/>
    <w:rsid w:val="00AF15A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A931D6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931D6"/>
    <w:rPr>
      <w:vertAlign w:val="superscript"/>
    </w:rPr>
  </w:style>
  <w:style w:type="paragraph" w:styleId="Header">
    <w:name w:val="header"/>
    <w:basedOn w:val="Normal"/>
    <w:link w:val="HeaderChar"/>
    <w:rsid w:val="00A931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931D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2158C"/>
    <w:rPr>
      <w:color w:val="0000FF"/>
      <w:u w:val="single"/>
    </w:rPr>
  </w:style>
  <w:style w:type="paragraph" w:styleId="Title">
    <w:name w:val="Title"/>
    <w:basedOn w:val="Normal"/>
    <w:qFormat/>
    <w:rsid w:val="00AE47A7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AE4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1646A7"/>
    <w:pPr>
      <w:spacing w:after="200"/>
      <w:ind w:left="720"/>
      <w:contextualSpacing/>
    </w:pPr>
    <w:rPr>
      <w:rFonts w:ascii="Cambria" w:eastAsia="Cambria" w:hAnsi="Cambria"/>
    </w:rPr>
  </w:style>
  <w:style w:type="character" w:styleId="FollowedHyperlink">
    <w:name w:val="FollowedHyperlink"/>
    <w:basedOn w:val="DefaultParagraphFont"/>
    <w:rsid w:val="008C23F4"/>
    <w:rPr>
      <w:color w:val="0000FF"/>
      <w:u w:val="single"/>
    </w:rPr>
  </w:style>
  <w:style w:type="character" w:customStyle="1" w:styleId="Heading4Char1">
    <w:name w:val="Heading 4 Char1"/>
    <w:aliases w:val="Heading 4 Char Char, Char Char Char"/>
    <w:basedOn w:val="DefaultParagraphFont"/>
    <w:link w:val="Heading4"/>
    <w:rsid w:val="008C23F4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9311D"/>
    <w:rPr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C9311D"/>
    <w:rPr>
      <w:b/>
      <w:bCs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C9311D"/>
    <w:rPr>
      <w:b/>
      <w:bCs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C9311D"/>
    <w:rPr>
      <w:b/>
      <w:bCs/>
      <w:szCs w:val="24"/>
    </w:rPr>
  </w:style>
  <w:style w:type="character" w:customStyle="1" w:styleId="Heading6Char">
    <w:name w:val="Heading 6 Char"/>
    <w:basedOn w:val="DefaultParagraphFont"/>
    <w:link w:val="Heading6"/>
    <w:rsid w:val="00C9311D"/>
    <w:rPr>
      <w:b/>
      <w:bCs/>
      <w:sz w:val="22"/>
      <w:szCs w:val="24"/>
    </w:rPr>
  </w:style>
  <w:style w:type="character" w:customStyle="1" w:styleId="HeaderChar">
    <w:name w:val="Header Char"/>
    <w:basedOn w:val="DefaultParagraphFont"/>
    <w:link w:val="Header"/>
    <w:rsid w:val="00C9311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C9311D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C9311D"/>
  </w:style>
  <w:style w:type="character" w:customStyle="1" w:styleId="BalloonTextChar">
    <w:name w:val="Balloon Text Char"/>
    <w:basedOn w:val="DefaultParagraphFont"/>
    <w:link w:val="BalloonText"/>
    <w:semiHidden/>
    <w:rsid w:val="00C9311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53012"/>
  </w:style>
  <w:style w:type="table" w:styleId="LightShading-Accent1">
    <w:name w:val="Light Shading Accent 1"/>
    <w:basedOn w:val="TableNormal"/>
    <w:uiPriority w:val="60"/>
    <w:rsid w:val="00FF31BE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my.umbc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kmorris\LOCALS~1\Temp\Advising%20Checklist%20Updated%200308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19879-4F5B-4B7B-B4BB-05A47FC5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Advising Checklist Updated 030811</Template>
  <TotalTime>1</TotalTime>
  <Pages>3</Pages>
  <Words>1430</Words>
  <Characters>8155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Fall Semester (13 cr</vt:lpstr>
    </vt:vector>
  </TitlesOfParts>
  <Company>Microsoft</Company>
  <LinksUpToDate>false</LinksUpToDate>
  <CharactersWithSpaces>9566</CharactersWithSpaces>
  <SharedDoc>false</SharedDoc>
  <HLinks>
    <vt:vector size="36" baseType="variant">
      <vt:variant>
        <vt:i4>7733293</vt:i4>
      </vt:variant>
      <vt:variant>
        <vt:i4>181</vt:i4>
      </vt:variant>
      <vt:variant>
        <vt:i4>0</vt:i4>
      </vt:variant>
      <vt:variant>
        <vt:i4>5</vt:i4>
      </vt:variant>
      <vt:variant>
        <vt:lpwstr>http://my.umbc.edu</vt:lpwstr>
      </vt:variant>
      <vt:variant>
        <vt:lpwstr/>
      </vt:variant>
      <vt:variant>
        <vt:i4>3080314</vt:i4>
      </vt:variant>
      <vt:variant>
        <vt:i4>93</vt:i4>
      </vt:variant>
      <vt:variant>
        <vt:i4>0</vt:i4>
      </vt:variant>
      <vt:variant>
        <vt:i4>5</vt:i4>
      </vt:variant>
      <vt:variant>
        <vt:lpwstr>mailto:records@umbc.edu</vt:lpwstr>
      </vt:variant>
      <vt:variant>
        <vt:lpwstr/>
      </vt:variant>
      <vt:variant>
        <vt:i4>3801110</vt:i4>
      </vt:variant>
      <vt:variant>
        <vt:i4>90</vt:i4>
      </vt:variant>
      <vt:variant>
        <vt:i4>0</vt:i4>
      </vt:variant>
      <vt:variant>
        <vt:i4>5</vt:i4>
      </vt:variant>
      <vt:variant>
        <vt:lpwstr>http://www.umbc.edu/registrar/forms_online.html</vt:lpwstr>
      </vt:variant>
      <vt:variant>
        <vt:lpwstr>vot</vt:lpwstr>
      </vt:variant>
      <vt:variant>
        <vt:i4>7471164</vt:i4>
      </vt:variant>
      <vt:variant>
        <vt:i4>87</vt:i4>
      </vt:variant>
      <vt:variant>
        <vt:i4>0</vt:i4>
      </vt:variant>
      <vt:variant>
        <vt:i4>5</vt:i4>
      </vt:variant>
      <vt:variant>
        <vt:lpwstr>http://artweb.usmd.edu</vt:lpwstr>
      </vt:variant>
      <vt:variant>
        <vt:lpwstr/>
      </vt:variant>
      <vt:variant>
        <vt:i4>3473487</vt:i4>
      </vt:variant>
      <vt:variant>
        <vt:i4>3</vt:i4>
      </vt:variant>
      <vt:variant>
        <vt:i4>0</vt:i4>
      </vt:variant>
      <vt:variant>
        <vt:i4>5</vt:i4>
      </vt:variant>
      <vt:variant>
        <vt:lpwstr>http://www.umbc.edu/mll</vt:lpwstr>
      </vt:variant>
      <vt:variant>
        <vt:lpwstr/>
      </vt:variant>
      <vt:variant>
        <vt:i4>7864353</vt:i4>
      </vt:variant>
      <vt:variant>
        <vt:i4>0</vt:i4>
      </vt:variant>
      <vt:variant>
        <vt:i4>0</vt:i4>
      </vt:variant>
      <vt:variant>
        <vt:i4>5</vt:i4>
      </vt:variant>
      <vt:variant>
        <vt:lpwstr>http://www.umbc.edu/catalog/appendices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Fall Semester (13 cr</dc:title>
  <dc:creator>kmorris</dc:creator>
  <cp:lastModifiedBy>Julie McKinney</cp:lastModifiedBy>
  <cp:revision>2</cp:revision>
  <cp:lastPrinted>2013-08-06T15:03:00Z</cp:lastPrinted>
  <dcterms:created xsi:type="dcterms:W3CDTF">2013-11-18T14:55:00Z</dcterms:created>
  <dcterms:modified xsi:type="dcterms:W3CDTF">2013-11-18T14:55:00Z</dcterms:modified>
</cp:coreProperties>
</file>